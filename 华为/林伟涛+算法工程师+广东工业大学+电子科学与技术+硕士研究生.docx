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18F82" w14:textId="3C301396" w:rsidR="00F44E39" w:rsidRPr="00BF2638" w:rsidRDefault="00F44E39" w:rsidP="00A91961">
      <w:pPr>
        <w:spacing w:after="0" w:line="204" w:lineRule="auto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BF2638">
        <w:rPr>
          <w:rFonts w:ascii="微软雅黑" w:eastAsia="微软雅黑" w:hAnsi="微软雅黑" w:hint="eastAsia"/>
          <w:b/>
          <w:bCs/>
          <w:sz w:val="32"/>
          <w:szCs w:val="32"/>
        </w:rPr>
        <w:t>林伟涛</w:t>
      </w:r>
    </w:p>
    <w:p w14:paraId="1B6C33D7" w14:textId="40E00575" w:rsidR="00F44E39" w:rsidRPr="00BF2638" w:rsidRDefault="00F44E39" w:rsidP="00A91961">
      <w:pPr>
        <w:spacing w:after="0" w:line="204" w:lineRule="auto"/>
        <w:jc w:val="center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1</w:t>
      </w:r>
      <w:r w:rsidR="0059014E">
        <w:rPr>
          <w:rFonts w:ascii="苹方 中等" w:eastAsia="苹方 中等" w:hAnsi="苹方 中等" w:hint="eastAsia"/>
        </w:rPr>
        <w:t>56</w:t>
      </w:r>
      <w:r w:rsidRPr="00BF2638">
        <w:rPr>
          <w:rFonts w:ascii="苹方 中等" w:eastAsia="苹方 中等" w:hAnsi="苹方 中等" w:hint="eastAsia"/>
        </w:rPr>
        <w:t>-2</w:t>
      </w:r>
      <w:r w:rsidR="0059014E">
        <w:rPr>
          <w:rFonts w:ascii="苹方 中等" w:eastAsia="苹方 中等" w:hAnsi="苹方 中等" w:hint="eastAsia"/>
        </w:rPr>
        <w:t>797</w:t>
      </w:r>
      <w:r w:rsidRPr="00BF2638">
        <w:rPr>
          <w:rFonts w:ascii="苹方 中等" w:eastAsia="苹方 中等" w:hAnsi="苹方 中等" w:hint="eastAsia"/>
        </w:rPr>
        <w:t>-</w:t>
      </w:r>
      <w:r w:rsidR="0059014E">
        <w:rPr>
          <w:rFonts w:ascii="苹方 中等" w:eastAsia="苹方 中等" w:hAnsi="苹方 中等" w:hint="eastAsia"/>
        </w:rPr>
        <w:t>3333</w:t>
      </w:r>
      <w:r w:rsidRPr="00BF2638">
        <w:rPr>
          <w:rFonts w:ascii="苹方 中等" w:eastAsia="苹方 中等" w:hAnsi="苹方 中等"/>
        </w:rPr>
        <w:t xml:space="preserve"> </w:t>
      </w:r>
      <w:r w:rsidRPr="00BF2638">
        <w:rPr>
          <w:rFonts w:ascii="苹方 中等" w:eastAsia="苹方 中等" w:hAnsi="苹方 中等" w:hint="eastAsia"/>
        </w:rPr>
        <w:t>|</w:t>
      </w:r>
      <w:r w:rsidRPr="00BF2638">
        <w:rPr>
          <w:rFonts w:ascii="苹方 中等" w:eastAsia="苹方 中等" w:hAnsi="苹方 中等"/>
        </w:rPr>
        <w:t xml:space="preserve"> rfhklwt@163.com </w:t>
      </w:r>
      <w:r w:rsidRPr="00BF2638">
        <w:rPr>
          <w:rFonts w:ascii="苹方 中等" w:eastAsia="苹方 中等" w:hAnsi="苹方 中等" w:hint="eastAsia"/>
        </w:rPr>
        <w:t>|</w:t>
      </w:r>
      <w:r w:rsidRPr="00BF2638">
        <w:rPr>
          <w:rFonts w:ascii="苹方 中等" w:eastAsia="苹方 中等" w:hAnsi="苹方 中等"/>
        </w:rPr>
        <w:t xml:space="preserve"> 2</w:t>
      </w:r>
      <w:r w:rsidRPr="00BF2638">
        <w:rPr>
          <w:rFonts w:ascii="苹方 中等" w:eastAsia="苹方 中等" w:hAnsi="苹方 中等" w:hint="eastAsia"/>
        </w:rPr>
        <w:t>4岁 |</w:t>
      </w:r>
      <w:r w:rsidRPr="00BF2638">
        <w:rPr>
          <w:rFonts w:ascii="苹方 中等" w:eastAsia="苹方 中等" w:hAnsi="苹方 中等"/>
        </w:rPr>
        <w:t xml:space="preserve"> </w:t>
      </w:r>
      <w:r w:rsidRPr="00BF2638">
        <w:rPr>
          <w:rFonts w:ascii="苹方 中等" w:eastAsia="苹方 中等" w:hAnsi="苹方 中等" w:hint="eastAsia"/>
        </w:rPr>
        <w:t>广东</w:t>
      </w:r>
      <w:r w:rsidR="00042AC8">
        <w:rPr>
          <w:rFonts w:ascii="苹方 中等" w:eastAsia="苹方 中等" w:hAnsi="苹方 中等" w:hint="eastAsia"/>
        </w:rPr>
        <w:t>陆丰</w:t>
      </w:r>
    </w:p>
    <w:p w14:paraId="64169779" w14:textId="323CCD9B" w:rsidR="00F44E39" w:rsidRPr="001169EC" w:rsidRDefault="00F44E39" w:rsidP="00A91961">
      <w:pPr>
        <w:spacing w:after="0" w:line="204" w:lineRule="auto"/>
        <w:jc w:val="center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/>
        </w:rPr>
        <w:t>https://github.com/rfhklwt</w:t>
      </w:r>
    </w:p>
    <w:p w14:paraId="5C0C858C" w14:textId="46D2DE83" w:rsidR="00F44E39" w:rsidRPr="00BF2638" w:rsidRDefault="00F44E39" w:rsidP="00A91961">
      <w:pPr>
        <w:pBdr>
          <w:bottom w:val="single" w:sz="6" w:space="1" w:color="auto"/>
        </w:pBdr>
        <w:spacing w:after="0" w:line="204" w:lineRule="auto"/>
        <w:rPr>
          <w:rFonts w:ascii="微软雅黑" w:eastAsia="微软雅黑" w:hAnsi="微软雅黑"/>
          <w:b/>
          <w:bCs/>
          <w:sz w:val="22"/>
          <w:szCs w:val="22"/>
        </w:rPr>
      </w:pPr>
      <w:r w:rsidRPr="00BF2638">
        <w:rPr>
          <w:rFonts w:ascii="微软雅黑" w:eastAsia="微软雅黑" w:hAnsi="微软雅黑" w:hint="eastAsia"/>
          <w:b/>
          <w:bCs/>
          <w:sz w:val="22"/>
          <w:szCs w:val="22"/>
        </w:rPr>
        <w:t>教育经历</w:t>
      </w:r>
    </w:p>
    <w:p w14:paraId="0DF926F3" w14:textId="40773F60" w:rsidR="00F44E39" w:rsidRPr="00BF2638" w:rsidRDefault="00F44E39" w:rsidP="00A91961">
      <w:p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2</w:t>
      </w:r>
      <w:r w:rsidRPr="00BF2638">
        <w:rPr>
          <w:rFonts w:ascii="苹方 中等" w:eastAsia="苹方 中等" w:hAnsi="苹方 中等"/>
        </w:rPr>
        <w:t>018.09</w:t>
      </w:r>
      <w:r w:rsidR="00306349">
        <w:rPr>
          <w:rFonts w:ascii="苹方 中等" w:eastAsia="苹方 中等" w:hAnsi="苹方 中等"/>
        </w:rPr>
        <w:t xml:space="preserve"> – </w:t>
      </w:r>
      <w:r w:rsidR="00306349">
        <w:rPr>
          <w:rFonts w:ascii="苹方 中等" w:eastAsia="苹方 中等" w:hAnsi="苹方 中等" w:hint="eastAsia"/>
        </w:rPr>
        <w:t>2021.07</w:t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 w:hint="eastAsia"/>
        </w:rPr>
        <w:t>广东工业大学</w:t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 w:hint="eastAsia"/>
        </w:rPr>
        <w:t>电子科学与技术</w:t>
      </w:r>
      <w:r w:rsidR="00BF2638" w:rsidRPr="00BF2638">
        <w:rPr>
          <w:rFonts w:ascii="苹方 中等" w:eastAsia="苹方 中等" w:hAnsi="苹方 中等"/>
        </w:rPr>
        <w:tab/>
        <w:t>GPA: 3.94 / 5.0</w:t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 w:hint="eastAsia"/>
        </w:rPr>
        <w:t>硕士研究生</w:t>
      </w:r>
    </w:p>
    <w:p w14:paraId="3FA96446" w14:textId="5E1B8F30" w:rsidR="00F44E39" w:rsidRPr="00BF2638" w:rsidRDefault="00F44E39" w:rsidP="00A91961">
      <w:p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主修课程：数值分析、光电系统设计与仿真、计算物理</w:t>
      </w:r>
    </w:p>
    <w:p w14:paraId="797C3846" w14:textId="48E8727D" w:rsidR="00F44E39" w:rsidRPr="00BF2638" w:rsidRDefault="00F44E39" w:rsidP="00A91961">
      <w:p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2014.09</w:t>
      </w:r>
      <w:r w:rsidRPr="00BF2638">
        <w:rPr>
          <w:rFonts w:ascii="苹方 中等" w:eastAsia="苹方 中等" w:hAnsi="苹方 中等"/>
        </w:rPr>
        <w:t xml:space="preserve"> – </w:t>
      </w:r>
      <w:r w:rsidRPr="00BF2638">
        <w:rPr>
          <w:rFonts w:ascii="苹方 中等" w:eastAsia="苹方 中等" w:hAnsi="苹方 中等" w:hint="eastAsia"/>
        </w:rPr>
        <w:t>2018.07</w:t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 w:hint="eastAsia"/>
        </w:rPr>
        <w:t>广东工业大学</w:t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 w:hint="eastAsia"/>
        </w:rPr>
        <w:t>光电信息科学与工程</w:t>
      </w:r>
      <w:r w:rsidRPr="00BF2638">
        <w:rPr>
          <w:rFonts w:ascii="苹方 中等" w:eastAsia="苹方 中等" w:hAnsi="苹方 中等"/>
        </w:rPr>
        <w:tab/>
      </w:r>
      <w:r w:rsidR="00BF2638" w:rsidRPr="00BF2638">
        <w:rPr>
          <w:rFonts w:ascii="苹方 中等" w:eastAsia="苹方 中等" w:hAnsi="苹方 中等" w:hint="eastAsia"/>
        </w:rPr>
        <w:t>GPA</w:t>
      </w:r>
      <w:r w:rsidR="00BF2638" w:rsidRPr="00BF2638">
        <w:rPr>
          <w:rFonts w:ascii="苹方 中等" w:eastAsia="苹方 中等" w:hAnsi="苹方 中等"/>
        </w:rPr>
        <w:t>: 4.08/5.0 (Rank: 2/187)</w:t>
      </w:r>
      <w:r w:rsidRPr="00BF2638">
        <w:rPr>
          <w:rFonts w:ascii="苹方 中等" w:eastAsia="苹方 中等" w:hAnsi="苹方 中等"/>
        </w:rPr>
        <w:t xml:space="preserve">         </w:t>
      </w:r>
      <w:r w:rsidRPr="00BF2638">
        <w:rPr>
          <w:rFonts w:ascii="苹方 中等" w:eastAsia="苹方 中等" w:hAnsi="苹方 中等" w:hint="eastAsia"/>
        </w:rPr>
        <w:t>本科</w:t>
      </w:r>
    </w:p>
    <w:p w14:paraId="35BBD7E4" w14:textId="675DEEF7" w:rsidR="00F44E39" w:rsidRPr="00BF2638" w:rsidRDefault="00F44E39" w:rsidP="00A91961">
      <w:p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主修课程：数字图像处理</w:t>
      </w:r>
      <w:r w:rsidR="00A91961">
        <w:rPr>
          <w:rFonts w:ascii="苹方 中等" w:eastAsia="苹方 中等" w:hAnsi="苹方 中等" w:hint="eastAsia"/>
        </w:rPr>
        <w:t>、物理光学、几何光学、傅里叶光学</w:t>
      </w:r>
    </w:p>
    <w:p w14:paraId="35447416" w14:textId="1C2426CC" w:rsidR="00F44E39" w:rsidRPr="00097306" w:rsidRDefault="00F44E39" w:rsidP="00A91961">
      <w:pPr>
        <w:pBdr>
          <w:bottom w:val="single" w:sz="6" w:space="1" w:color="auto"/>
        </w:pBdr>
        <w:spacing w:after="0" w:line="204" w:lineRule="auto"/>
        <w:rPr>
          <w:rFonts w:ascii="微软雅黑" w:eastAsia="微软雅黑" w:hAnsi="微软雅黑"/>
          <w:b/>
          <w:bCs/>
          <w:sz w:val="22"/>
          <w:szCs w:val="22"/>
        </w:rPr>
      </w:pPr>
      <w:r w:rsidRPr="00097306">
        <w:rPr>
          <w:rFonts w:ascii="微软雅黑" w:eastAsia="微软雅黑" w:hAnsi="微软雅黑" w:hint="eastAsia"/>
          <w:b/>
          <w:bCs/>
          <w:sz w:val="22"/>
          <w:szCs w:val="22"/>
        </w:rPr>
        <w:t>学术经历</w:t>
      </w:r>
    </w:p>
    <w:p w14:paraId="791BAA56" w14:textId="12A411F0" w:rsidR="00BF0B71" w:rsidRPr="00BF0B71" w:rsidRDefault="00BF0B71" w:rsidP="00A91961">
      <w:pPr>
        <w:tabs>
          <w:tab w:val="left" w:pos="4305"/>
          <w:tab w:val="left" w:pos="7470"/>
          <w:tab w:val="left" w:pos="9570"/>
        </w:tabs>
        <w:spacing w:after="0" w:line="204" w:lineRule="auto"/>
        <w:rPr>
          <w:rFonts w:ascii="苹方 中等" w:eastAsia="苹方 中等" w:hAnsi="苹方 中等"/>
        </w:rPr>
      </w:pPr>
      <w:r w:rsidRPr="00BF0B71">
        <w:rPr>
          <w:rFonts w:ascii="苹方 中等" w:eastAsia="苹方 中等" w:hAnsi="苹方 中等" w:hint="eastAsia"/>
        </w:rPr>
        <w:t>2019.11</w:t>
      </w:r>
      <w:r w:rsidRPr="00BF0B71">
        <w:rPr>
          <w:rFonts w:ascii="苹方 中等" w:eastAsia="苹方 中等" w:hAnsi="苹方 中等"/>
        </w:rPr>
        <w:t xml:space="preserve"> – </w:t>
      </w:r>
      <w:r w:rsidRPr="00BF0B71">
        <w:rPr>
          <w:rFonts w:ascii="苹方 中等" w:eastAsia="苹方 中等" w:hAnsi="苹方 中等" w:hint="eastAsia"/>
        </w:rPr>
        <w:t>2020.06</w:t>
      </w:r>
      <w:r w:rsidRPr="00BF0B71">
        <w:rPr>
          <w:rFonts w:ascii="苹方 中等" w:eastAsia="苹方 中等" w:hAnsi="苹方 中等"/>
        </w:rPr>
        <w:tab/>
      </w:r>
      <w:r w:rsidRPr="00BF0B71">
        <w:rPr>
          <w:rFonts w:ascii="苹方 中等" w:eastAsia="苹方 中等" w:hAnsi="苹方 中等" w:hint="eastAsia"/>
        </w:rPr>
        <w:t>散斑降噪方案的研究</w:t>
      </w:r>
      <w:r w:rsidRPr="00BF0B71">
        <w:rPr>
          <w:rFonts w:ascii="苹方 中等" w:eastAsia="苹方 中等" w:hAnsi="苹方 中等"/>
        </w:rPr>
        <w:tab/>
      </w:r>
      <w:r w:rsidRPr="00BF0B71">
        <w:rPr>
          <w:rFonts w:ascii="苹方 中等" w:eastAsia="苹方 中等" w:hAnsi="苹方 中等" w:hint="eastAsia"/>
        </w:rPr>
        <w:t>SCI三区</w:t>
      </w:r>
      <w:r w:rsidRPr="00BF0B71">
        <w:rPr>
          <w:rFonts w:ascii="苹方 中等" w:eastAsia="苹方 中等" w:hAnsi="苹方 中等"/>
        </w:rPr>
        <w:tab/>
      </w:r>
      <w:r w:rsidRPr="00BF0B71">
        <w:rPr>
          <w:rFonts w:ascii="苹方 中等" w:eastAsia="苹方 中等" w:hAnsi="苹方 中等" w:hint="eastAsia"/>
        </w:rPr>
        <w:t>第一作者</w:t>
      </w:r>
    </w:p>
    <w:p w14:paraId="671EE258" w14:textId="5F6E0AF0" w:rsidR="00097306" w:rsidRPr="00BF0B71" w:rsidRDefault="00097306" w:rsidP="00A91961">
      <w:pPr>
        <w:spacing w:after="0" w:line="204" w:lineRule="auto"/>
        <w:rPr>
          <w:rFonts w:ascii="苹方 中等" w:eastAsia="苹方 中等" w:hAnsi="苹方 中等"/>
          <w:i/>
          <w:iCs/>
        </w:rPr>
      </w:pPr>
      <w:r w:rsidRPr="00BF0B71">
        <w:rPr>
          <w:rFonts w:ascii="苹方 中等" w:eastAsia="苹方 中等" w:hAnsi="苹方 中等" w:hint="eastAsia"/>
          <w:i/>
          <w:iCs/>
        </w:rPr>
        <w:t>题目：Single-shot speckle reduction by eliminating redundant speckle patte</w:t>
      </w:r>
      <w:r w:rsidR="009768D2">
        <w:rPr>
          <w:rFonts w:ascii="苹方 中等" w:eastAsia="苹方 中等" w:hAnsi="苹方 中等" w:hint="eastAsia"/>
          <w:i/>
          <w:iCs/>
        </w:rPr>
        <w:t>r</w:t>
      </w:r>
      <w:r w:rsidRPr="00BF0B71">
        <w:rPr>
          <w:rFonts w:ascii="苹方 中等" w:eastAsia="苹方 中等" w:hAnsi="苹方 中等" w:hint="eastAsia"/>
          <w:i/>
          <w:iCs/>
        </w:rPr>
        <w:t>n in digital holography</w:t>
      </w:r>
    </w:p>
    <w:p w14:paraId="26DE3FE8" w14:textId="44946046" w:rsidR="00097306" w:rsidRPr="00BF0B71" w:rsidRDefault="00097306" w:rsidP="00A91961">
      <w:pPr>
        <w:pStyle w:val="affff9"/>
        <w:numPr>
          <w:ilvl w:val="0"/>
          <w:numId w:val="17"/>
        </w:numPr>
        <w:spacing w:after="0" w:line="204" w:lineRule="auto"/>
        <w:rPr>
          <w:rFonts w:ascii="苹方 中等" w:eastAsia="苹方 中等" w:hAnsi="苹方 中等"/>
          <w:sz w:val="20"/>
          <w:szCs w:val="20"/>
        </w:rPr>
      </w:pPr>
      <w:r w:rsidRPr="00BF0B71">
        <w:rPr>
          <w:rFonts w:ascii="苹方 中等" w:eastAsia="苹方 中等" w:hAnsi="苹方 中等" w:hint="eastAsia"/>
          <w:sz w:val="20"/>
          <w:szCs w:val="20"/>
        </w:rPr>
        <w:t>论文提出一种新的方案对全息图存在的散斑噪声进行抑制，获得的结果与现有的文献方案相比得到了提升，为当前的该方向技术难题提供新的技术思路</w:t>
      </w:r>
      <w:r w:rsidR="004B1FDE">
        <w:rPr>
          <w:rFonts w:ascii="苹方 中等" w:eastAsia="苹方 中等" w:hAnsi="苹方 中等" w:hint="eastAsia"/>
          <w:sz w:val="20"/>
          <w:szCs w:val="20"/>
        </w:rPr>
        <w:t>。</w:t>
      </w:r>
    </w:p>
    <w:p w14:paraId="37467D60" w14:textId="0B3E480E" w:rsidR="00097306" w:rsidRPr="00BF0B71" w:rsidRDefault="00097306" w:rsidP="00A91961">
      <w:pPr>
        <w:pStyle w:val="affff9"/>
        <w:numPr>
          <w:ilvl w:val="0"/>
          <w:numId w:val="17"/>
        </w:numPr>
        <w:spacing w:after="0" w:line="204" w:lineRule="auto"/>
        <w:rPr>
          <w:rFonts w:ascii="苹方 中等" w:eastAsia="苹方 中等" w:hAnsi="苹方 中等"/>
          <w:sz w:val="20"/>
          <w:szCs w:val="20"/>
        </w:rPr>
      </w:pPr>
      <w:r w:rsidRPr="00BF0B71">
        <w:rPr>
          <w:rFonts w:ascii="苹方 中等" w:eastAsia="苹方 中等" w:hAnsi="苹方 中等" w:hint="eastAsia"/>
          <w:sz w:val="20"/>
          <w:szCs w:val="20"/>
        </w:rPr>
        <w:t>基于散斑噪声的统计特性以及全息图的特性，使用</w:t>
      </w:r>
      <w:r w:rsidRPr="00BF0B71">
        <w:rPr>
          <w:rFonts w:ascii="苹方 中等" w:eastAsia="苹方 中等" w:hAnsi="苹方 中等"/>
          <w:sz w:val="20"/>
          <w:szCs w:val="20"/>
        </w:rPr>
        <w:t>Julia</w:t>
      </w:r>
      <w:r w:rsidRPr="00BF0B71">
        <w:rPr>
          <w:rFonts w:ascii="苹方 中等" w:eastAsia="苹方 中等" w:hAnsi="苹方 中等" w:hint="eastAsia"/>
          <w:sz w:val="20"/>
          <w:szCs w:val="20"/>
        </w:rPr>
        <w:t>、</w:t>
      </w:r>
      <w:r w:rsidR="00BF0B71">
        <w:rPr>
          <w:rFonts w:ascii="苹方 中等" w:eastAsia="苹方 中等" w:hAnsi="苹方 中等" w:hint="eastAsia"/>
          <w:sz w:val="20"/>
          <w:szCs w:val="20"/>
        </w:rPr>
        <w:t>MATLAB</w:t>
      </w:r>
      <w:r w:rsidRPr="00BF0B71">
        <w:rPr>
          <w:rFonts w:ascii="苹方 中等" w:eastAsia="苹方 中等" w:hAnsi="苹方 中等" w:hint="eastAsia"/>
          <w:sz w:val="20"/>
          <w:szCs w:val="20"/>
        </w:rPr>
        <w:t>语言设计算法，验证算法的有效性</w:t>
      </w:r>
      <w:r w:rsidR="004B1FDE">
        <w:rPr>
          <w:rFonts w:ascii="苹方 中等" w:eastAsia="苹方 中等" w:hAnsi="苹方 中等" w:hint="eastAsia"/>
          <w:sz w:val="20"/>
          <w:szCs w:val="20"/>
        </w:rPr>
        <w:t>。</w:t>
      </w:r>
    </w:p>
    <w:p w14:paraId="6DD819A4" w14:textId="6F5F06C4" w:rsidR="00097306" w:rsidRDefault="00097306" w:rsidP="00A91961">
      <w:pPr>
        <w:pStyle w:val="affff9"/>
        <w:numPr>
          <w:ilvl w:val="0"/>
          <w:numId w:val="17"/>
        </w:numPr>
        <w:spacing w:after="0" w:line="204" w:lineRule="auto"/>
        <w:rPr>
          <w:rFonts w:ascii="苹方 中等" w:eastAsia="苹方 中等" w:hAnsi="苹方 中等"/>
          <w:sz w:val="20"/>
          <w:szCs w:val="20"/>
        </w:rPr>
      </w:pPr>
      <w:r w:rsidRPr="00BF0B71">
        <w:rPr>
          <w:rFonts w:ascii="苹方 中等" w:eastAsia="苹方 中等" w:hAnsi="苹方 中等" w:hint="eastAsia"/>
          <w:sz w:val="20"/>
          <w:szCs w:val="20"/>
        </w:rPr>
        <w:t>撰写</w:t>
      </w:r>
      <w:r w:rsidRPr="00BF0B71">
        <w:rPr>
          <w:rFonts w:ascii="苹方 中等" w:eastAsia="苹方 中等" w:hAnsi="苹方 中等"/>
          <w:sz w:val="20"/>
          <w:szCs w:val="20"/>
        </w:rPr>
        <w:t>3000-4000</w:t>
      </w:r>
      <w:r w:rsidRPr="00BF0B71">
        <w:rPr>
          <w:rFonts w:ascii="苹方 中等" w:eastAsia="苹方 中等" w:hAnsi="苹方 中等" w:hint="eastAsia"/>
          <w:sz w:val="20"/>
          <w:szCs w:val="20"/>
        </w:rPr>
        <w:t>字的论文</w:t>
      </w:r>
      <w:r w:rsidR="004B1FDE">
        <w:rPr>
          <w:rFonts w:ascii="苹方 中等" w:eastAsia="苹方 中等" w:hAnsi="苹方 中等" w:hint="eastAsia"/>
          <w:sz w:val="20"/>
          <w:szCs w:val="20"/>
        </w:rPr>
        <w:t>。</w:t>
      </w:r>
    </w:p>
    <w:p w14:paraId="422A4A95" w14:textId="6DACB5A1" w:rsidR="001169EC" w:rsidRDefault="001169EC" w:rsidP="00A91961">
      <w:pPr>
        <w:pBdr>
          <w:bottom w:val="single" w:sz="6" w:space="1" w:color="auto"/>
        </w:pBdr>
        <w:spacing w:after="0" w:line="204" w:lineRule="auto"/>
        <w:rPr>
          <w:rFonts w:ascii="微软雅黑" w:eastAsia="微软雅黑" w:hAnsi="微软雅黑"/>
          <w:b/>
          <w:bCs/>
          <w:sz w:val="22"/>
          <w:szCs w:val="22"/>
        </w:rPr>
      </w:pPr>
      <w:r w:rsidRPr="001169EC">
        <w:rPr>
          <w:rFonts w:ascii="微软雅黑" w:eastAsia="微软雅黑" w:hAnsi="微软雅黑" w:hint="eastAsia"/>
          <w:b/>
          <w:bCs/>
          <w:sz w:val="22"/>
          <w:szCs w:val="22"/>
        </w:rPr>
        <w:t>项目经历</w:t>
      </w:r>
    </w:p>
    <w:p w14:paraId="2AB51CFE" w14:textId="1FE46EA3" w:rsidR="001169EC" w:rsidRPr="00BF0B71" w:rsidRDefault="001169EC" w:rsidP="00F13E01">
      <w:pPr>
        <w:tabs>
          <w:tab w:val="left" w:pos="3675"/>
          <w:tab w:val="left" w:pos="7470"/>
          <w:tab w:val="left" w:pos="9570"/>
        </w:tabs>
        <w:spacing w:after="0" w:line="204" w:lineRule="auto"/>
        <w:rPr>
          <w:rFonts w:ascii="苹方 中等" w:eastAsia="苹方 中等" w:hAnsi="苹方 中等"/>
        </w:rPr>
      </w:pPr>
      <w:r w:rsidRPr="00BF0B71">
        <w:rPr>
          <w:rFonts w:ascii="苹方 中等" w:eastAsia="苹方 中等" w:hAnsi="苹方 中等" w:hint="eastAsia"/>
        </w:rPr>
        <w:t>201</w:t>
      </w:r>
      <w:r w:rsidR="00196AD8">
        <w:rPr>
          <w:rFonts w:ascii="苹方 中等" w:eastAsia="苹方 中等" w:hAnsi="苹方 中等" w:hint="eastAsia"/>
        </w:rPr>
        <w:t>9</w:t>
      </w:r>
      <w:r w:rsidRPr="00BF0B71">
        <w:rPr>
          <w:rFonts w:ascii="苹方 中等" w:eastAsia="苹方 中等" w:hAnsi="苹方 中等" w:hint="eastAsia"/>
        </w:rPr>
        <w:t>.1</w:t>
      </w:r>
      <w:r w:rsidR="00196AD8">
        <w:rPr>
          <w:rFonts w:ascii="苹方 中等" w:eastAsia="苹方 中等" w:hAnsi="苹方 中等" w:hint="eastAsia"/>
        </w:rPr>
        <w:t>1</w:t>
      </w:r>
      <w:r w:rsidRPr="00BF0B71">
        <w:rPr>
          <w:rFonts w:ascii="苹方 中等" w:eastAsia="苹方 中等" w:hAnsi="苹方 中等"/>
        </w:rPr>
        <w:t xml:space="preserve"> – </w:t>
      </w:r>
      <w:r w:rsidRPr="00BF0B71">
        <w:rPr>
          <w:rFonts w:ascii="苹方 中等" w:eastAsia="苹方 中等" w:hAnsi="苹方 中等" w:hint="eastAsia"/>
        </w:rPr>
        <w:t>20</w:t>
      </w:r>
      <w:r w:rsidR="00196AD8">
        <w:rPr>
          <w:rFonts w:ascii="苹方 中等" w:eastAsia="苹方 中等" w:hAnsi="苹方 中等" w:hint="eastAsia"/>
        </w:rPr>
        <w:t>20</w:t>
      </w:r>
      <w:r w:rsidRPr="00BF0B71">
        <w:rPr>
          <w:rFonts w:ascii="苹方 中等" w:eastAsia="苹方 中等" w:hAnsi="苹方 中等" w:hint="eastAsia"/>
        </w:rPr>
        <w:t>.0</w:t>
      </w:r>
      <w:r w:rsidR="00196AD8">
        <w:rPr>
          <w:rFonts w:ascii="苹方 中等" w:eastAsia="苹方 中等" w:hAnsi="苹方 中等" w:hint="eastAsia"/>
        </w:rPr>
        <w:t>9</w:t>
      </w:r>
      <w:r w:rsidRPr="00BF0B71">
        <w:rPr>
          <w:rFonts w:ascii="苹方 中等" w:eastAsia="苹方 中等" w:hAnsi="苹方 中等"/>
        </w:rPr>
        <w:tab/>
      </w:r>
      <w:r w:rsidR="003B7996">
        <w:rPr>
          <w:rFonts w:ascii="苹方 中等" w:eastAsia="苹方 中等" w:hAnsi="苹方 中等" w:hint="eastAsia"/>
        </w:rPr>
        <w:t>数字全息图</w:t>
      </w:r>
      <w:r w:rsidRPr="00BF0B71">
        <w:rPr>
          <w:rFonts w:ascii="苹方 中等" w:eastAsia="苹方 中等" w:hAnsi="苹方 中等" w:hint="eastAsia"/>
        </w:rPr>
        <w:t>散斑降噪方案的研究</w:t>
      </w:r>
      <w:r w:rsidR="003B7996">
        <w:rPr>
          <w:rFonts w:ascii="苹方 中等" w:eastAsia="苹方 中等" w:hAnsi="苹方 中等" w:hint="eastAsia"/>
        </w:rPr>
        <w:t>（科研项目）</w:t>
      </w:r>
      <w:r w:rsidRPr="00BF0B71">
        <w:rPr>
          <w:rFonts w:ascii="苹方 中等" w:eastAsia="苹方 中等" w:hAnsi="苹方 中等"/>
        </w:rPr>
        <w:tab/>
      </w:r>
      <w:r w:rsidR="00196AD8">
        <w:rPr>
          <w:rFonts w:ascii="苹方 中等" w:eastAsia="苹方 中等" w:hAnsi="苹方 中等" w:hint="eastAsia"/>
        </w:rPr>
        <w:t>独立</w:t>
      </w:r>
      <w:r>
        <w:rPr>
          <w:rFonts w:ascii="苹方 中等" w:eastAsia="苹方 中等" w:hAnsi="苹方 中等" w:hint="eastAsia"/>
        </w:rPr>
        <w:t>完成</w:t>
      </w:r>
    </w:p>
    <w:p w14:paraId="37A1A2BA" w14:textId="2B938A8F" w:rsidR="00196AD8" w:rsidRPr="00196AD8" w:rsidRDefault="00196AD8" w:rsidP="00196AD8">
      <w:pPr>
        <w:pStyle w:val="affff9"/>
        <w:numPr>
          <w:ilvl w:val="0"/>
          <w:numId w:val="18"/>
        </w:numPr>
        <w:spacing w:after="0" w:line="204" w:lineRule="auto"/>
        <w:rPr>
          <w:rFonts w:ascii="苹方 中等" w:eastAsia="苹方 中等" w:hAnsi="苹方 中等"/>
          <w:sz w:val="20"/>
          <w:szCs w:val="20"/>
        </w:rPr>
      </w:pPr>
      <w:r w:rsidRPr="00196AD8">
        <w:rPr>
          <w:rFonts w:ascii="苹方 中等" w:eastAsia="苹方 中等" w:hAnsi="苹方 中等" w:hint="eastAsia"/>
          <w:sz w:val="20"/>
          <w:szCs w:val="20"/>
        </w:rPr>
        <w:t>提出两种新的方案对全息图存在的散斑噪声进行抑制，获得的结果与现有的方案相比分别在质量上和速度上得到了提升</w:t>
      </w:r>
      <w:r w:rsidR="004B1FDE">
        <w:rPr>
          <w:rFonts w:ascii="苹方 中等" w:eastAsia="苹方 中等" w:hAnsi="苹方 中等" w:hint="eastAsia"/>
          <w:sz w:val="20"/>
          <w:szCs w:val="20"/>
        </w:rPr>
        <w:t>。</w:t>
      </w:r>
    </w:p>
    <w:p w14:paraId="4EEC84F3" w14:textId="56376571" w:rsidR="00196AD8" w:rsidRPr="00196AD8" w:rsidRDefault="00196AD8" w:rsidP="00196AD8">
      <w:pPr>
        <w:pStyle w:val="affff9"/>
        <w:numPr>
          <w:ilvl w:val="0"/>
          <w:numId w:val="18"/>
        </w:numPr>
        <w:spacing w:after="0" w:line="204" w:lineRule="auto"/>
        <w:rPr>
          <w:rFonts w:ascii="苹方 中等" w:eastAsia="苹方 中等" w:hAnsi="苹方 中等"/>
          <w:sz w:val="20"/>
          <w:szCs w:val="20"/>
        </w:rPr>
      </w:pPr>
      <w:r w:rsidRPr="00196AD8">
        <w:rPr>
          <w:rFonts w:ascii="苹方 中等" w:eastAsia="苹方 中等" w:hAnsi="苹方 中等" w:hint="eastAsia"/>
          <w:sz w:val="20"/>
          <w:szCs w:val="20"/>
        </w:rPr>
        <w:t>基于散斑噪声的统计特性以及全息图的特性，使用Julia、MATLAB语言设计算法，验证算法的有效性</w:t>
      </w:r>
      <w:r w:rsidR="004B1FDE">
        <w:rPr>
          <w:rFonts w:ascii="苹方 中等" w:eastAsia="苹方 中等" w:hAnsi="苹方 中等" w:hint="eastAsia"/>
          <w:sz w:val="20"/>
          <w:szCs w:val="20"/>
        </w:rPr>
        <w:t>。</w:t>
      </w:r>
    </w:p>
    <w:p w14:paraId="62B52DC6" w14:textId="263B838F" w:rsidR="00196AD8" w:rsidRPr="00196AD8" w:rsidRDefault="00196AD8" w:rsidP="00196AD8">
      <w:pPr>
        <w:pStyle w:val="affff9"/>
        <w:numPr>
          <w:ilvl w:val="0"/>
          <w:numId w:val="18"/>
        </w:numPr>
        <w:spacing w:after="0" w:line="204" w:lineRule="auto"/>
        <w:rPr>
          <w:rFonts w:ascii="苹方 中等" w:eastAsia="苹方 中等" w:hAnsi="苹方 中等"/>
          <w:sz w:val="20"/>
          <w:szCs w:val="20"/>
        </w:rPr>
      </w:pPr>
      <w:r w:rsidRPr="00196AD8">
        <w:rPr>
          <w:rFonts w:ascii="苹方 中等" w:eastAsia="苹方 中等" w:hAnsi="苹方 中等" w:hint="eastAsia"/>
          <w:sz w:val="20"/>
          <w:szCs w:val="20"/>
        </w:rPr>
        <w:t>从零开始利用Julia“造轮子”，完成一整套适用于该课题的降噪算法和代码框架</w:t>
      </w:r>
      <w:r w:rsidR="004B1FDE">
        <w:rPr>
          <w:rFonts w:ascii="苹方 中等" w:eastAsia="苹方 中等" w:hAnsi="苹方 中等" w:hint="eastAsia"/>
          <w:sz w:val="20"/>
          <w:szCs w:val="20"/>
        </w:rPr>
        <w:t>。</w:t>
      </w:r>
    </w:p>
    <w:p w14:paraId="3EAA2DE1" w14:textId="77777777" w:rsidR="00196AD8" w:rsidRPr="0074210C" w:rsidRDefault="001169EC" w:rsidP="0074210C">
      <w:pPr>
        <w:pStyle w:val="affff9"/>
        <w:numPr>
          <w:ilvl w:val="0"/>
          <w:numId w:val="18"/>
        </w:numPr>
        <w:tabs>
          <w:tab w:val="left" w:pos="4305"/>
          <w:tab w:val="left" w:pos="7470"/>
          <w:tab w:val="left" w:pos="9570"/>
        </w:tabs>
        <w:spacing w:after="0" w:line="204" w:lineRule="auto"/>
        <w:rPr>
          <w:rFonts w:ascii="苹方 中等" w:eastAsia="苹方 中等" w:hAnsi="苹方 中等"/>
          <w:b/>
          <w:bCs/>
          <w:sz w:val="20"/>
          <w:szCs w:val="20"/>
        </w:rPr>
      </w:pPr>
      <w:r w:rsidRPr="0074210C">
        <w:rPr>
          <w:rFonts w:ascii="苹方 中等" w:eastAsia="苹方 中等" w:hAnsi="苹方 中等" w:hint="eastAsia"/>
          <w:b/>
          <w:bCs/>
          <w:sz w:val="20"/>
          <w:szCs w:val="20"/>
        </w:rPr>
        <w:t>成就：</w:t>
      </w:r>
    </w:p>
    <w:p w14:paraId="2EBF444A" w14:textId="5432C0D1" w:rsidR="00196AD8" w:rsidRPr="00196AD8" w:rsidRDefault="00196AD8" w:rsidP="0074210C">
      <w:pPr>
        <w:pStyle w:val="affff9"/>
        <w:numPr>
          <w:ilvl w:val="1"/>
          <w:numId w:val="18"/>
        </w:numPr>
        <w:tabs>
          <w:tab w:val="left" w:pos="4305"/>
          <w:tab w:val="left" w:pos="7470"/>
          <w:tab w:val="left" w:pos="9570"/>
        </w:tabs>
        <w:spacing w:after="0" w:line="204" w:lineRule="auto"/>
        <w:rPr>
          <w:rFonts w:ascii="苹方 中等" w:eastAsia="苹方 中等" w:hAnsi="苹方 中等"/>
          <w:sz w:val="20"/>
          <w:szCs w:val="20"/>
        </w:rPr>
      </w:pPr>
      <w:r w:rsidRPr="00196AD8">
        <w:rPr>
          <w:rFonts w:ascii="苹方 中等" w:eastAsia="苹方 中等" w:hAnsi="苹方 中等" w:hint="eastAsia"/>
          <w:sz w:val="20"/>
          <w:szCs w:val="20"/>
        </w:rPr>
        <w:t>撰写3000-4000字的论文并成功发表到Applied Optics（SCI三区）</w:t>
      </w:r>
      <w:r w:rsidR="004B1FDE">
        <w:rPr>
          <w:rFonts w:ascii="苹方 中等" w:eastAsia="苹方 中等" w:hAnsi="苹方 中等" w:hint="eastAsia"/>
          <w:sz w:val="20"/>
          <w:szCs w:val="20"/>
        </w:rPr>
        <w:t>。</w:t>
      </w:r>
    </w:p>
    <w:p w14:paraId="4CDA4C56" w14:textId="3A1BF0C9" w:rsidR="00196AD8" w:rsidRPr="00196AD8" w:rsidRDefault="00196AD8" w:rsidP="0074210C">
      <w:pPr>
        <w:pStyle w:val="affff9"/>
        <w:numPr>
          <w:ilvl w:val="1"/>
          <w:numId w:val="18"/>
        </w:numPr>
        <w:tabs>
          <w:tab w:val="left" w:pos="4305"/>
          <w:tab w:val="left" w:pos="7470"/>
          <w:tab w:val="left" w:pos="9570"/>
        </w:tabs>
        <w:spacing w:after="0" w:line="204" w:lineRule="auto"/>
        <w:rPr>
          <w:rFonts w:ascii="苹方 中等" w:eastAsia="苹方 中等" w:hAnsi="苹方 中等"/>
        </w:rPr>
      </w:pPr>
      <w:r w:rsidRPr="00196AD8">
        <w:rPr>
          <w:rFonts w:ascii="苹方 中等" w:eastAsia="苹方 中等" w:hAnsi="苹方 中等" w:hint="eastAsia"/>
          <w:sz w:val="20"/>
          <w:szCs w:val="20"/>
        </w:rPr>
        <w:t>撰写2000字左右的论文，目前已经在Optics Letters（SCI二区）审稿阶段</w:t>
      </w:r>
      <w:r w:rsidR="004B1FDE">
        <w:rPr>
          <w:rFonts w:ascii="苹方 中等" w:eastAsia="苹方 中等" w:hAnsi="苹方 中等" w:hint="eastAsia"/>
          <w:sz w:val="20"/>
          <w:szCs w:val="20"/>
        </w:rPr>
        <w:t>。</w:t>
      </w:r>
    </w:p>
    <w:p w14:paraId="1FF59E75" w14:textId="59989007" w:rsidR="001169EC" w:rsidRPr="0074210C" w:rsidRDefault="001169EC" w:rsidP="0074210C">
      <w:pPr>
        <w:tabs>
          <w:tab w:val="left" w:pos="4305"/>
          <w:tab w:val="left" w:pos="7470"/>
          <w:tab w:val="left" w:pos="9570"/>
        </w:tabs>
        <w:spacing w:after="0" w:line="204" w:lineRule="auto"/>
        <w:rPr>
          <w:rFonts w:ascii="苹方 中等" w:eastAsia="苹方 中等" w:hAnsi="苹方 中等"/>
        </w:rPr>
      </w:pPr>
      <w:r w:rsidRPr="0074210C">
        <w:rPr>
          <w:rFonts w:ascii="苹方 中等" w:eastAsia="苹方 中等" w:hAnsi="苹方 中等" w:hint="eastAsia"/>
        </w:rPr>
        <w:t>201</w:t>
      </w:r>
      <w:r w:rsidR="005269E7" w:rsidRPr="0074210C">
        <w:rPr>
          <w:rFonts w:ascii="苹方 中等" w:eastAsia="苹方 中等" w:hAnsi="苹方 中等" w:hint="eastAsia"/>
        </w:rPr>
        <w:t>7</w:t>
      </w:r>
      <w:r w:rsidRPr="0074210C">
        <w:rPr>
          <w:rFonts w:ascii="苹方 中等" w:eastAsia="苹方 中等" w:hAnsi="苹方 中等" w:hint="eastAsia"/>
        </w:rPr>
        <w:t>.12</w:t>
      </w:r>
      <w:r w:rsidRPr="0074210C">
        <w:rPr>
          <w:rFonts w:ascii="苹方 中等" w:eastAsia="苹方 中等" w:hAnsi="苹方 中等"/>
        </w:rPr>
        <w:t xml:space="preserve"> – </w:t>
      </w:r>
      <w:r w:rsidRPr="0074210C">
        <w:rPr>
          <w:rFonts w:ascii="苹方 中等" w:eastAsia="苹方 中等" w:hAnsi="苹方 中等" w:hint="eastAsia"/>
        </w:rPr>
        <w:t>201</w:t>
      </w:r>
      <w:r w:rsidR="005269E7" w:rsidRPr="0074210C">
        <w:rPr>
          <w:rFonts w:ascii="苹方 中等" w:eastAsia="苹方 中等" w:hAnsi="苹方 中等" w:hint="eastAsia"/>
        </w:rPr>
        <w:t>8</w:t>
      </w:r>
      <w:r w:rsidRPr="0074210C">
        <w:rPr>
          <w:rFonts w:ascii="苹方 中等" w:eastAsia="苹方 中等" w:hAnsi="苹方 中等" w:hint="eastAsia"/>
        </w:rPr>
        <w:t>.</w:t>
      </w:r>
      <w:r w:rsidR="00EE23C1" w:rsidRPr="0074210C">
        <w:rPr>
          <w:rFonts w:ascii="苹方 中等" w:eastAsia="苹方 中等" w:hAnsi="苹方 中等" w:hint="eastAsia"/>
        </w:rPr>
        <w:t>07</w:t>
      </w:r>
      <w:r w:rsidRPr="0074210C">
        <w:rPr>
          <w:rFonts w:ascii="苹方 中等" w:eastAsia="苹方 中等" w:hAnsi="苹方 中等"/>
        </w:rPr>
        <w:t xml:space="preserve">            </w:t>
      </w:r>
      <w:r w:rsidRPr="0074210C">
        <w:rPr>
          <w:rFonts w:ascii="苹方 中等" w:eastAsia="苹方 中等" w:hAnsi="苹方 中等" w:hint="eastAsia"/>
        </w:rPr>
        <w:t>基于结构光的物体三维形貌测量系统的设计与仿真</w:t>
      </w:r>
      <w:r w:rsidR="000A2C46" w:rsidRPr="0074210C">
        <w:rPr>
          <w:rFonts w:ascii="苹方 中等" w:eastAsia="苹方 中等" w:hAnsi="苹方 中等" w:hint="eastAsia"/>
        </w:rPr>
        <w:t>（本科毕设）</w:t>
      </w:r>
      <w:r w:rsidRPr="0074210C">
        <w:rPr>
          <w:rFonts w:ascii="苹方 中等" w:eastAsia="苹方 中等" w:hAnsi="苹方 中等"/>
        </w:rPr>
        <w:tab/>
      </w:r>
      <w:r w:rsidRPr="0074210C">
        <w:rPr>
          <w:rFonts w:ascii="苹方 中等" w:eastAsia="苹方 中等" w:hAnsi="苹方 中等" w:hint="eastAsia"/>
        </w:rPr>
        <w:t>独立完成</w:t>
      </w:r>
    </w:p>
    <w:p w14:paraId="192D22AF" w14:textId="0BA0C082" w:rsidR="001169EC" w:rsidRPr="001169EC" w:rsidRDefault="000A2C46" w:rsidP="00A91961">
      <w:pPr>
        <w:pStyle w:val="affff9"/>
        <w:numPr>
          <w:ilvl w:val="0"/>
          <w:numId w:val="19"/>
        </w:numPr>
        <w:spacing w:after="0" w:line="204" w:lineRule="auto"/>
        <w:rPr>
          <w:rFonts w:ascii="苹方 中等" w:eastAsia="苹方 中等" w:hAnsi="苹方 中等"/>
          <w:sz w:val="20"/>
          <w:szCs w:val="20"/>
        </w:rPr>
      </w:pPr>
      <w:r>
        <w:rPr>
          <w:rFonts w:ascii="苹方 中等" w:eastAsia="苹方 中等" w:hAnsi="苹方 中等" w:hint="eastAsia"/>
          <w:sz w:val="20"/>
          <w:szCs w:val="20"/>
        </w:rPr>
        <w:t>设计仿真简单的三维形貌测量系统并进行物理实现。</w:t>
      </w:r>
    </w:p>
    <w:p w14:paraId="7412898B" w14:textId="1F3DEA58" w:rsidR="00F44E39" w:rsidRPr="00BF2638" w:rsidRDefault="00F44E39" w:rsidP="00A91961">
      <w:pPr>
        <w:pBdr>
          <w:bottom w:val="single" w:sz="6" w:space="1" w:color="auto"/>
        </w:pBdr>
        <w:spacing w:after="0" w:line="204" w:lineRule="auto"/>
        <w:rPr>
          <w:rFonts w:ascii="微软雅黑" w:eastAsia="微软雅黑" w:hAnsi="微软雅黑"/>
          <w:b/>
          <w:bCs/>
          <w:sz w:val="22"/>
          <w:szCs w:val="22"/>
        </w:rPr>
      </w:pPr>
      <w:r w:rsidRPr="00BF2638">
        <w:rPr>
          <w:rFonts w:ascii="微软雅黑" w:eastAsia="微软雅黑" w:hAnsi="微软雅黑" w:hint="eastAsia"/>
          <w:b/>
          <w:bCs/>
          <w:sz w:val="22"/>
          <w:szCs w:val="22"/>
        </w:rPr>
        <w:t>获得证书</w:t>
      </w:r>
    </w:p>
    <w:p w14:paraId="6990526F" w14:textId="79BC5E57" w:rsidR="00A6691E" w:rsidRPr="00BF2638" w:rsidRDefault="00A6691E" w:rsidP="00A91961">
      <w:p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2019.</w:t>
      </w:r>
      <w:r w:rsidRPr="00BF2638">
        <w:rPr>
          <w:rFonts w:ascii="苹方 中等" w:eastAsia="苹方 中等" w:hAnsi="苹方 中等"/>
        </w:rPr>
        <w:t>0</w:t>
      </w:r>
      <w:r w:rsidRPr="00BF2638">
        <w:rPr>
          <w:rFonts w:ascii="苹方 中等" w:eastAsia="苹方 中等" w:hAnsi="苹方 中等" w:hint="eastAsia"/>
        </w:rPr>
        <w:t>8</w:t>
      </w:r>
      <w:r w:rsidRPr="00BF2638">
        <w:rPr>
          <w:rFonts w:ascii="苹方 中等" w:eastAsia="苹方 中等" w:hAnsi="苹方 中等"/>
        </w:rPr>
        <w:t xml:space="preserve"> </w:t>
      </w:r>
      <w:r w:rsidRPr="00BF2638">
        <w:rPr>
          <w:rFonts w:ascii="苹方 中等" w:eastAsia="苹方 中等" w:hAnsi="苹方 中等" w:hint="eastAsia"/>
        </w:rPr>
        <w:t>六级证书</w:t>
      </w:r>
    </w:p>
    <w:p w14:paraId="4A7C1AAD" w14:textId="3D85241B" w:rsidR="00A6691E" w:rsidRPr="00BF2638" w:rsidRDefault="00A6691E" w:rsidP="00A91961">
      <w:p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2018.09</w:t>
      </w:r>
      <w:r w:rsidRPr="00BF2638">
        <w:rPr>
          <w:rFonts w:ascii="苹方 中等" w:eastAsia="苹方 中等" w:hAnsi="苹方 中等"/>
        </w:rPr>
        <w:t xml:space="preserve"> </w:t>
      </w:r>
      <w:r w:rsidRPr="00BF2638">
        <w:rPr>
          <w:rFonts w:ascii="苹方 中等" w:eastAsia="苹方 中等" w:hAnsi="苹方 中等" w:hint="eastAsia"/>
        </w:rPr>
        <w:t>全国计算二级证书</w:t>
      </w:r>
    </w:p>
    <w:p w14:paraId="19782A73" w14:textId="24D91AB7" w:rsidR="00A6691E" w:rsidRPr="00BF2638" w:rsidRDefault="00A6691E" w:rsidP="00A91961">
      <w:p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2015.08</w:t>
      </w:r>
      <w:r w:rsidRPr="00BF2638">
        <w:rPr>
          <w:rFonts w:ascii="苹方 中等" w:eastAsia="苹方 中等" w:hAnsi="苹方 中等"/>
        </w:rPr>
        <w:t xml:space="preserve"> </w:t>
      </w:r>
      <w:r w:rsidRPr="00BF2638">
        <w:rPr>
          <w:rFonts w:ascii="苹方 中等" w:eastAsia="苹方 中等" w:hAnsi="苹方 中等" w:hint="eastAsia"/>
        </w:rPr>
        <w:t>四级证书</w:t>
      </w:r>
    </w:p>
    <w:p w14:paraId="3E2B21CE" w14:textId="1C16EE01" w:rsidR="00F44E39" w:rsidRPr="00BF2638" w:rsidRDefault="00A6691E" w:rsidP="00A91961">
      <w:pPr>
        <w:pBdr>
          <w:bottom w:val="single" w:sz="6" w:space="1" w:color="auto"/>
        </w:pBdr>
        <w:spacing w:after="0" w:line="204" w:lineRule="auto"/>
        <w:rPr>
          <w:rFonts w:ascii="微软雅黑" w:eastAsia="微软雅黑" w:hAnsi="微软雅黑"/>
          <w:b/>
          <w:bCs/>
          <w:sz w:val="22"/>
          <w:szCs w:val="22"/>
        </w:rPr>
      </w:pPr>
      <w:r w:rsidRPr="00BF2638">
        <w:rPr>
          <w:rFonts w:ascii="微软雅黑" w:eastAsia="微软雅黑" w:hAnsi="微软雅黑" w:hint="eastAsia"/>
          <w:b/>
          <w:bCs/>
          <w:sz w:val="22"/>
          <w:szCs w:val="22"/>
        </w:rPr>
        <w:t>荣誉奖项</w:t>
      </w:r>
    </w:p>
    <w:p w14:paraId="22D76831" w14:textId="44E4F8BF" w:rsidR="00A6691E" w:rsidRPr="00BF2638" w:rsidRDefault="00A6691E" w:rsidP="00A91961">
      <w:p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2018.09</w:t>
      </w:r>
      <w:r w:rsidRPr="00BF2638">
        <w:rPr>
          <w:rFonts w:ascii="苹方 中等" w:eastAsia="苹方 中等" w:hAnsi="苹方 中等"/>
        </w:rPr>
        <w:t xml:space="preserve"> – </w:t>
      </w:r>
      <w:r w:rsidRPr="00BF2638">
        <w:rPr>
          <w:rFonts w:ascii="苹方 中等" w:eastAsia="苹方 中等" w:hAnsi="苹方 中等" w:hint="eastAsia"/>
        </w:rPr>
        <w:t>2019.</w:t>
      </w:r>
      <w:r w:rsidRPr="00BF2638">
        <w:rPr>
          <w:rFonts w:ascii="苹方 中等" w:eastAsia="苹方 中等" w:hAnsi="苹方 中等"/>
        </w:rPr>
        <w:t xml:space="preserve">09 </w:t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 w:hint="eastAsia"/>
        </w:rPr>
        <w:t>广东工业大学新生学业一等奖学金</w:t>
      </w:r>
      <w:r w:rsidR="001224AC">
        <w:rPr>
          <w:rFonts w:ascii="苹方 中等" w:eastAsia="苹方 中等" w:hAnsi="苹方 中等" w:hint="eastAsia"/>
        </w:rPr>
        <w:t>1</w:t>
      </w:r>
      <w:r w:rsidRPr="00BF2638">
        <w:rPr>
          <w:rFonts w:ascii="苹方 中等" w:eastAsia="苹方 中等" w:hAnsi="苹方 中等" w:hint="eastAsia"/>
        </w:rPr>
        <w:t>次、学业二等奖学金</w:t>
      </w:r>
      <w:r w:rsidR="001224AC">
        <w:rPr>
          <w:rFonts w:ascii="苹方 中等" w:eastAsia="苹方 中等" w:hAnsi="苹方 中等" w:hint="eastAsia"/>
        </w:rPr>
        <w:t>1</w:t>
      </w:r>
      <w:r w:rsidRPr="00BF2638">
        <w:rPr>
          <w:rFonts w:ascii="苹方 中等" w:eastAsia="苹方 中等" w:hAnsi="苹方 中等" w:hint="eastAsia"/>
        </w:rPr>
        <w:t>次</w:t>
      </w:r>
    </w:p>
    <w:p w14:paraId="213C0AC7" w14:textId="723EEFE9" w:rsidR="00A6691E" w:rsidRPr="00BF2638" w:rsidRDefault="00A6691E" w:rsidP="00A91961">
      <w:p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2019.12</w:t>
      </w:r>
      <w:r w:rsidRPr="00BF2638">
        <w:rPr>
          <w:rFonts w:ascii="苹方 中等" w:eastAsia="苹方 中等" w:hAnsi="苹方 中等"/>
        </w:rPr>
        <w:t xml:space="preserve"> </w:t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 w:hint="eastAsia"/>
        </w:rPr>
        <w:t>“华为杯”第十六届中国研究生数学建模竞赛全国三等奖</w:t>
      </w:r>
    </w:p>
    <w:p w14:paraId="3BD213B2" w14:textId="7386A963" w:rsidR="00F44E39" w:rsidRPr="00BF2638" w:rsidRDefault="00A6691E" w:rsidP="00A91961">
      <w:p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2018.12</w:t>
      </w:r>
      <w:r w:rsidRPr="00BF2638">
        <w:rPr>
          <w:rFonts w:ascii="苹方 中等" w:eastAsia="苹方 中等" w:hAnsi="苹方 中等"/>
        </w:rPr>
        <w:t xml:space="preserve"> </w:t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 w:hint="eastAsia"/>
        </w:rPr>
        <w:t>“华为杯”第十五届中国研究生数学建模竞赛全国三等奖</w:t>
      </w:r>
    </w:p>
    <w:p w14:paraId="6D3386D0" w14:textId="027EAB1E" w:rsidR="00A6691E" w:rsidRPr="00BF2638" w:rsidRDefault="00A6691E" w:rsidP="00A91961">
      <w:p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2018.</w:t>
      </w:r>
      <w:r w:rsidRPr="00BF2638">
        <w:rPr>
          <w:rFonts w:ascii="苹方 中等" w:eastAsia="苹方 中等" w:hAnsi="苹方 中等"/>
        </w:rPr>
        <w:t xml:space="preserve">12 </w:t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 w:hint="eastAsia"/>
        </w:rPr>
        <w:t>入选广东工业大学</w:t>
      </w:r>
      <w:r w:rsidR="001224AC">
        <w:rPr>
          <w:rFonts w:ascii="苹方 中等" w:eastAsia="苹方 中等" w:hAnsi="苹方 中等" w:hint="eastAsia"/>
        </w:rPr>
        <w:t>研究生</w:t>
      </w:r>
      <w:r w:rsidRPr="00BF2638">
        <w:rPr>
          <w:rFonts w:ascii="苹方 中等" w:eastAsia="苹方 中等" w:hAnsi="苹方 中等" w:hint="eastAsia"/>
        </w:rPr>
        <w:t>拔尖创新人才</w:t>
      </w:r>
    </w:p>
    <w:p w14:paraId="455A3427" w14:textId="7A7DD10F" w:rsidR="00A6691E" w:rsidRPr="00BF2638" w:rsidRDefault="00A6691E" w:rsidP="00A91961">
      <w:p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2018.12</w:t>
      </w:r>
      <w:r w:rsidRPr="00BF2638">
        <w:rPr>
          <w:rFonts w:ascii="苹方 中等" w:eastAsia="苹方 中等" w:hAnsi="苹方 中等"/>
        </w:rPr>
        <w:t xml:space="preserve"> </w:t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 w:hint="eastAsia"/>
        </w:rPr>
        <w:t>广东工业大学硕士推免生奖学金</w:t>
      </w:r>
    </w:p>
    <w:p w14:paraId="56B77E0C" w14:textId="2FEF4D8F" w:rsidR="00A6691E" w:rsidRPr="00BF2638" w:rsidRDefault="00A6691E" w:rsidP="00A91961">
      <w:p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2018.06</w:t>
      </w:r>
      <w:r w:rsidRPr="00BF2638">
        <w:rPr>
          <w:rFonts w:ascii="苹方 中等" w:eastAsia="苹方 中等" w:hAnsi="苹方 中等"/>
        </w:rPr>
        <w:t xml:space="preserve"> </w:t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 w:hint="eastAsia"/>
        </w:rPr>
        <w:t>广东工业大学优秀毕业生</w:t>
      </w:r>
    </w:p>
    <w:p w14:paraId="591000B8" w14:textId="4E867B52" w:rsidR="00A6691E" w:rsidRPr="00BF2638" w:rsidRDefault="00A6691E" w:rsidP="00A91961">
      <w:p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2017.09</w:t>
      </w:r>
      <w:r w:rsidRPr="00BF2638">
        <w:rPr>
          <w:rFonts w:ascii="苹方 中等" w:eastAsia="苹方 中等" w:hAnsi="苹方 中等"/>
        </w:rPr>
        <w:t xml:space="preserve"> </w:t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 w:hint="eastAsia"/>
        </w:rPr>
        <w:t>全国大学生电子设计大赛广东赛区三等奖</w:t>
      </w:r>
    </w:p>
    <w:p w14:paraId="26197638" w14:textId="1835E716" w:rsidR="00A6691E" w:rsidRPr="00BF2638" w:rsidRDefault="00A6691E" w:rsidP="00A91961">
      <w:p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2015.09</w:t>
      </w:r>
      <w:r w:rsidRPr="00BF2638">
        <w:rPr>
          <w:rFonts w:ascii="苹方 中等" w:eastAsia="苹方 中等" w:hAnsi="苹方 中等"/>
        </w:rPr>
        <w:t xml:space="preserve"> – </w:t>
      </w:r>
      <w:r w:rsidRPr="00BF2638">
        <w:rPr>
          <w:rFonts w:ascii="苹方 中等" w:eastAsia="苹方 中等" w:hAnsi="苹方 中等" w:hint="eastAsia"/>
        </w:rPr>
        <w:t>2017.09</w:t>
      </w:r>
      <w:r w:rsidRPr="00BF2638">
        <w:rPr>
          <w:rFonts w:ascii="苹方 中等" w:eastAsia="苹方 中等" w:hAnsi="苹方 中等"/>
        </w:rPr>
        <w:t xml:space="preserve"> </w:t>
      </w:r>
      <w:r w:rsidRPr="00BF2638">
        <w:rPr>
          <w:rFonts w:ascii="苹方 中等" w:eastAsia="苹方 中等" w:hAnsi="苹方 中等"/>
        </w:rPr>
        <w:tab/>
      </w:r>
      <w:r w:rsidRPr="00BF2638">
        <w:rPr>
          <w:rFonts w:ascii="苹方 中等" w:eastAsia="苹方 中等" w:hAnsi="苹方 中等" w:hint="eastAsia"/>
        </w:rPr>
        <w:t>广东工业大学优秀学生一等奖学金2次，二等奖学金1次，学习标兵奖学金3次</w:t>
      </w:r>
    </w:p>
    <w:p w14:paraId="11E2105A" w14:textId="4C3BC028" w:rsidR="00F44E39" w:rsidRPr="00BF2638" w:rsidRDefault="00F44E39" w:rsidP="00A91961">
      <w:pPr>
        <w:pBdr>
          <w:bottom w:val="single" w:sz="6" w:space="1" w:color="auto"/>
        </w:pBdr>
        <w:spacing w:after="0" w:line="204" w:lineRule="auto"/>
        <w:rPr>
          <w:rFonts w:ascii="微软雅黑" w:eastAsia="微软雅黑" w:hAnsi="微软雅黑"/>
          <w:b/>
          <w:bCs/>
          <w:sz w:val="22"/>
          <w:szCs w:val="22"/>
        </w:rPr>
      </w:pPr>
      <w:r w:rsidRPr="00BF2638">
        <w:rPr>
          <w:rFonts w:ascii="微软雅黑" w:eastAsia="微软雅黑" w:hAnsi="微软雅黑" w:hint="eastAsia"/>
          <w:b/>
          <w:bCs/>
          <w:sz w:val="22"/>
          <w:szCs w:val="22"/>
        </w:rPr>
        <w:t>个人技能</w:t>
      </w:r>
    </w:p>
    <w:p w14:paraId="02A0F217" w14:textId="4CDCF899" w:rsidR="00F44E39" w:rsidRPr="00BF2638" w:rsidRDefault="00F44E39" w:rsidP="00A91961">
      <w:pPr>
        <w:pStyle w:val="affff9"/>
        <w:numPr>
          <w:ilvl w:val="0"/>
          <w:numId w:val="14"/>
        </w:num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英语：CET</w:t>
      </w:r>
      <w:r w:rsidRPr="00BF2638">
        <w:rPr>
          <w:rFonts w:ascii="苹方 中等" w:eastAsia="苹方 中等" w:hAnsi="苹方 中等"/>
        </w:rPr>
        <w:t>-6 (501</w:t>
      </w:r>
      <w:r w:rsidRPr="00BF2638">
        <w:rPr>
          <w:rFonts w:ascii="苹方 中等" w:eastAsia="苹方 中等" w:hAnsi="苹方 中等" w:hint="eastAsia"/>
        </w:rPr>
        <w:t>分</w:t>
      </w:r>
      <w:r w:rsidRPr="00BF2638">
        <w:rPr>
          <w:rFonts w:ascii="苹方 中等" w:eastAsia="苹方 中等" w:hAnsi="苹方 中等"/>
        </w:rPr>
        <w:t>)</w:t>
      </w:r>
      <w:r w:rsidR="00D43DA7">
        <w:rPr>
          <w:rFonts w:ascii="苹方 中等" w:eastAsia="苹方 中等" w:hAnsi="苹方 中等" w:hint="eastAsia"/>
        </w:rPr>
        <w:t>，</w:t>
      </w:r>
      <w:r w:rsidR="00D43DA7" w:rsidRPr="00D43DA7">
        <w:rPr>
          <w:rFonts w:ascii="苹方 中等" w:eastAsia="苹方 中等" w:hAnsi="苹方 中等" w:hint="eastAsia"/>
        </w:rPr>
        <w:t>良好的英语读写能力</w:t>
      </w:r>
      <w:r w:rsidR="00307EB1">
        <w:rPr>
          <w:rFonts w:ascii="苹方 中等" w:eastAsia="苹方 中等" w:hAnsi="苹方 中等" w:hint="eastAsia"/>
        </w:rPr>
        <w:t>，能熟练阅读英文手册和撰写英文文档</w:t>
      </w:r>
      <w:r w:rsidR="000D7013">
        <w:rPr>
          <w:rFonts w:ascii="苹方 中等" w:eastAsia="苹方 中等" w:hAnsi="苹方 中等" w:hint="eastAsia"/>
        </w:rPr>
        <w:t>。</w:t>
      </w:r>
    </w:p>
    <w:p w14:paraId="344AC067" w14:textId="599BA2C4" w:rsidR="00F44E39" w:rsidRPr="00781931" w:rsidRDefault="00F44E39" w:rsidP="00781931">
      <w:pPr>
        <w:pStyle w:val="affff9"/>
        <w:numPr>
          <w:ilvl w:val="0"/>
          <w:numId w:val="14"/>
        </w:num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计算机：</w:t>
      </w:r>
      <w:r w:rsidRPr="00781931">
        <w:rPr>
          <w:rFonts w:ascii="苹方 中等" w:eastAsia="苹方 中等" w:hAnsi="苹方 中等" w:hint="eastAsia"/>
        </w:rPr>
        <w:t>熟练使用Python、J</w:t>
      </w:r>
      <w:r w:rsidRPr="00781931">
        <w:rPr>
          <w:rFonts w:ascii="苹方 中等" w:eastAsia="苹方 中等" w:hAnsi="苹方 中等"/>
        </w:rPr>
        <w:t>ulia</w:t>
      </w:r>
      <w:r w:rsidRPr="00781931">
        <w:rPr>
          <w:rFonts w:ascii="苹方 中等" w:eastAsia="苹方 中等" w:hAnsi="苹方 中等" w:hint="eastAsia"/>
        </w:rPr>
        <w:t>、</w:t>
      </w:r>
      <w:r w:rsidR="00BF0B71" w:rsidRPr="00781931">
        <w:rPr>
          <w:rFonts w:ascii="苹方 中等" w:eastAsia="苹方 中等" w:hAnsi="苹方 中等" w:hint="eastAsia"/>
        </w:rPr>
        <w:t>MATLAB</w:t>
      </w:r>
      <w:r w:rsidR="00042AC8" w:rsidRPr="00781931">
        <w:rPr>
          <w:rFonts w:ascii="苹方 中等" w:eastAsia="苹方 中等" w:hAnsi="苹方 中等" w:hint="eastAsia"/>
        </w:rPr>
        <w:t>，C</w:t>
      </w:r>
      <w:r w:rsidR="00042AC8" w:rsidRPr="00781931">
        <w:rPr>
          <w:rFonts w:ascii="苹方 中等" w:eastAsia="苹方 中等" w:hAnsi="苹方 中等"/>
        </w:rPr>
        <w:t>/C++</w:t>
      </w:r>
      <w:r w:rsidR="00042AC8" w:rsidRPr="00781931">
        <w:rPr>
          <w:rFonts w:ascii="苹方 中等" w:eastAsia="苹方 中等" w:hAnsi="苹方 中等" w:hint="eastAsia"/>
        </w:rPr>
        <w:t>良好</w:t>
      </w:r>
      <w:r w:rsidRPr="00781931">
        <w:rPr>
          <w:rFonts w:ascii="苹方 中等" w:eastAsia="苹方 中等" w:hAnsi="苹方 中等" w:hint="eastAsia"/>
        </w:rPr>
        <w:t>，熟悉常用的数据结构和算法</w:t>
      </w:r>
      <w:r w:rsidR="00042AC8" w:rsidRPr="00781931">
        <w:rPr>
          <w:rFonts w:ascii="苹方 中等" w:eastAsia="苹方 中等" w:hAnsi="苹方 中等" w:hint="eastAsia"/>
        </w:rPr>
        <w:t>，熟悉常用图像降噪算法，</w:t>
      </w:r>
      <w:r w:rsidR="00FD6B22" w:rsidRPr="00781931">
        <w:rPr>
          <w:rFonts w:ascii="苹方 中等" w:eastAsia="苹方 中等" w:hAnsi="苹方 中等" w:hint="eastAsia"/>
        </w:rPr>
        <w:t>对</w:t>
      </w:r>
      <w:r w:rsidR="00042AC8" w:rsidRPr="00781931">
        <w:rPr>
          <w:rFonts w:ascii="苹方 中等" w:eastAsia="苹方 中等" w:hAnsi="苹方 中等" w:hint="eastAsia"/>
        </w:rPr>
        <w:t>OpenCV</w:t>
      </w:r>
      <w:r w:rsidR="006C2B89">
        <w:rPr>
          <w:rFonts w:ascii="苹方 中等" w:eastAsia="苹方 中等" w:hAnsi="苹方 中等" w:hint="eastAsia"/>
        </w:rPr>
        <w:t>、Hal</w:t>
      </w:r>
      <w:r w:rsidR="006C2B89">
        <w:rPr>
          <w:rFonts w:ascii="苹方 中等" w:eastAsia="苹方 中等" w:hAnsi="苹方 中等"/>
        </w:rPr>
        <w:t>con</w:t>
      </w:r>
      <w:r w:rsidR="00FD6B22" w:rsidRPr="00781931">
        <w:rPr>
          <w:rFonts w:ascii="苹方 中等" w:eastAsia="苹方 中等" w:hAnsi="苹方 中等" w:hint="eastAsia"/>
        </w:rPr>
        <w:t>有一定了解</w:t>
      </w:r>
      <w:r w:rsidR="00042AC8" w:rsidRPr="00781931">
        <w:rPr>
          <w:rFonts w:ascii="苹方 中等" w:eastAsia="苹方 中等" w:hAnsi="苹方 中等" w:hint="eastAsia"/>
        </w:rPr>
        <w:t>，对机器学习和深度学习有一定了解。</w:t>
      </w:r>
    </w:p>
    <w:p w14:paraId="28724A46" w14:textId="4891B588" w:rsidR="00A91961" w:rsidRPr="00BF2638" w:rsidRDefault="00A91961" w:rsidP="00A91961">
      <w:pPr>
        <w:pStyle w:val="affff9"/>
        <w:numPr>
          <w:ilvl w:val="0"/>
          <w:numId w:val="14"/>
        </w:numPr>
        <w:spacing w:after="0" w:line="204" w:lineRule="auto"/>
        <w:rPr>
          <w:rFonts w:ascii="苹方 中等" w:eastAsia="苹方 中等" w:hAnsi="苹方 中等"/>
        </w:rPr>
      </w:pPr>
      <w:r>
        <w:rPr>
          <w:rFonts w:ascii="苹方 中等" w:eastAsia="苹方 中等" w:hAnsi="苹方 中等" w:hint="eastAsia"/>
        </w:rPr>
        <w:t>光学：光学基础知识扎实，曾使用过</w:t>
      </w:r>
      <w:proofErr w:type="spellStart"/>
      <w:r>
        <w:rPr>
          <w:rFonts w:ascii="苹方 中等" w:eastAsia="苹方 中等" w:hAnsi="苹方 中等" w:hint="eastAsia"/>
        </w:rPr>
        <w:t>z</w:t>
      </w:r>
      <w:r>
        <w:rPr>
          <w:rFonts w:ascii="苹方 中等" w:eastAsia="苹方 中等" w:hAnsi="苹方 中等"/>
        </w:rPr>
        <w:t>emax</w:t>
      </w:r>
      <w:proofErr w:type="spellEnd"/>
      <w:r>
        <w:rPr>
          <w:rFonts w:ascii="苹方 中等" w:eastAsia="苹方 中等" w:hAnsi="苹方 中等" w:hint="eastAsia"/>
        </w:rPr>
        <w:t>、</w:t>
      </w:r>
      <w:proofErr w:type="spellStart"/>
      <w:r>
        <w:rPr>
          <w:rFonts w:ascii="苹方 中等" w:eastAsia="苹方 中等" w:hAnsi="苹方 中等" w:hint="eastAsia"/>
        </w:rPr>
        <w:t>T</w:t>
      </w:r>
      <w:r>
        <w:rPr>
          <w:rFonts w:ascii="苹方 中等" w:eastAsia="苹方 中等" w:hAnsi="苹方 中等"/>
        </w:rPr>
        <w:t>racepro</w:t>
      </w:r>
      <w:proofErr w:type="spellEnd"/>
      <w:r>
        <w:rPr>
          <w:rFonts w:ascii="苹方 中等" w:eastAsia="苹方 中等" w:hAnsi="苹方 中等" w:hint="eastAsia"/>
        </w:rPr>
        <w:t>。对常用图像处理方法、软件有一定了解。</w:t>
      </w:r>
    </w:p>
    <w:p w14:paraId="100A7F8F" w14:textId="0E421C77" w:rsidR="00F44E39" w:rsidRPr="00BF2638" w:rsidRDefault="00F44E39" w:rsidP="00A91961">
      <w:pPr>
        <w:pBdr>
          <w:bottom w:val="single" w:sz="6" w:space="1" w:color="auto"/>
        </w:pBdr>
        <w:spacing w:after="0" w:line="204" w:lineRule="auto"/>
        <w:rPr>
          <w:rFonts w:ascii="微软雅黑" w:eastAsia="微软雅黑" w:hAnsi="微软雅黑"/>
          <w:b/>
          <w:bCs/>
          <w:sz w:val="22"/>
          <w:szCs w:val="22"/>
        </w:rPr>
      </w:pPr>
      <w:r w:rsidRPr="00BF2638">
        <w:rPr>
          <w:rFonts w:ascii="微软雅黑" w:eastAsia="微软雅黑" w:hAnsi="微软雅黑" w:hint="eastAsia"/>
          <w:b/>
          <w:bCs/>
          <w:sz w:val="22"/>
          <w:szCs w:val="22"/>
        </w:rPr>
        <w:t>兴趣爱好</w:t>
      </w:r>
    </w:p>
    <w:p w14:paraId="0F7D5B50" w14:textId="2506A130" w:rsidR="00F44E39" w:rsidRPr="00BF2638" w:rsidRDefault="00F44E39" w:rsidP="00A91961">
      <w:pPr>
        <w:pStyle w:val="affff9"/>
        <w:numPr>
          <w:ilvl w:val="0"/>
          <w:numId w:val="15"/>
        </w:numPr>
        <w:spacing w:after="0" w:line="204" w:lineRule="auto"/>
        <w:rPr>
          <w:rFonts w:ascii="苹方 中等" w:eastAsia="苹方 中等" w:hAnsi="苹方 中等"/>
        </w:rPr>
      </w:pPr>
      <w:r w:rsidRPr="00BF2638">
        <w:rPr>
          <w:rFonts w:ascii="苹方 中等" w:eastAsia="苹方 中等" w:hAnsi="苹方 中等" w:hint="eastAsia"/>
        </w:rPr>
        <w:t>喜欢阅读技术类文章并总结，</w:t>
      </w:r>
      <w:proofErr w:type="gramStart"/>
      <w:r w:rsidRPr="00BF2638">
        <w:rPr>
          <w:rFonts w:ascii="苹方 中等" w:eastAsia="苹方 中等" w:hAnsi="苹方 中等" w:hint="eastAsia"/>
        </w:rPr>
        <w:t>在博客上</w:t>
      </w:r>
      <w:proofErr w:type="gramEnd"/>
      <w:r w:rsidRPr="00BF2638">
        <w:rPr>
          <w:rFonts w:ascii="苹方 中等" w:eastAsia="苹方 中等" w:hAnsi="苹方 中等" w:hint="eastAsia"/>
        </w:rPr>
        <w:t>撰写18篇技术文章，总阅读量超6万</w:t>
      </w:r>
      <w:r w:rsidR="00A6691E" w:rsidRPr="00BF2638">
        <w:rPr>
          <w:rFonts w:ascii="苹方 中等" w:eastAsia="苹方 中等" w:hAnsi="苹方 中等" w:hint="eastAsia"/>
        </w:rPr>
        <w:t>。</w:t>
      </w:r>
    </w:p>
    <w:sectPr w:rsidR="00F44E39" w:rsidRPr="00BF2638" w:rsidSect="00A6691E">
      <w:footerReference w:type="default" r:id="rId9"/>
      <w:pgSz w:w="11906" w:h="16838" w:code="9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B63A5" w14:textId="77777777" w:rsidR="00740BB5" w:rsidRDefault="00740BB5" w:rsidP="00725803">
      <w:pPr>
        <w:spacing w:after="0"/>
      </w:pPr>
      <w:r>
        <w:separator/>
      </w:r>
    </w:p>
  </w:endnote>
  <w:endnote w:type="continuationSeparator" w:id="0">
    <w:p w14:paraId="3EFC679E" w14:textId="77777777" w:rsidR="00740BB5" w:rsidRDefault="00740BB5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Microsoft YaHei UI" w:hAnsi="Microsoft YaHei UI"/>
      </w:r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16F48" w14:textId="77777777" w:rsidR="005A4A49" w:rsidRPr="0018412F" w:rsidRDefault="005A4A49">
        <w:pPr>
          <w:pStyle w:val="a7"/>
          <w:rPr>
            <w:rFonts w:ascii="Microsoft YaHei UI" w:hAnsi="Microsoft YaHei UI"/>
          </w:rPr>
        </w:pPr>
        <w:r w:rsidRPr="0018412F">
          <w:rPr>
            <w:rFonts w:ascii="Microsoft YaHei UI" w:hAnsi="Microsoft YaHei UI"/>
            <w:lang w:val="zh-CN" w:bidi="zh-CN"/>
          </w:rPr>
          <w:fldChar w:fldCharType="begin"/>
        </w:r>
        <w:r w:rsidRPr="0018412F">
          <w:rPr>
            <w:rFonts w:ascii="Microsoft YaHei UI" w:hAnsi="Microsoft YaHei UI"/>
            <w:lang w:val="zh-CN" w:bidi="zh-CN"/>
          </w:rPr>
          <w:instrText xml:space="preserve"> PAGE   \* MERGEFORMAT </w:instrText>
        </w:r>
        <w:r w:rsidRPr="0018412F">
          <w:rPr>
            <w:rFonts w:ascii="Microsoft YaHei UI" w:hAnsi="Microsoft YaHei UI"/>
            <w:lang w:val="zh-CN" w:bidi="zh-CN"/>
          </w:rPr>
          <w:fldChar w:fldCharType="separate"/>
        </w:r>
        <w:r w:rsidR="00BC7376" w:rsidRPr="0018412F">
          <w:rPr>
            <w:rFonts w:ascii="Microsoft YaHei UI" w:hAnsi="Microsoft YaHei UI"/>
            <w:noProof/>
            <w:lang w:val="zh-CN" w:bidi="zh-CN"/>
          </w:rPr>
          <w:t>2</w:t>
        </w:r>
        <w:r w:rsidRPr="0018412F">
          <w:rPr>
            <w:rFonts w:ascii="Microsoft YaHei UI" w:hAnsi="Microsoft YaHei UI"/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46932" w14:textId="77777777" w:rsidR="00740BB5" w:rsidRDefault="00740BB5" w:rsidP="00725803">
      <w:pPr>
        <w:spacing w:after="0"/>
      </w:pPr>
      <w:r>
        <w:separator/>
      </w:r>
    </w:p>
  </w:footnote>
  <w:footnote w:type="continuationSeparator" w:id="0">
    <w:p w14:paraId="27D42D40" w14:textId="77777777" w:rsidR="00740BB5" w:rsidRDefault="00740BB5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AE1BA1"/>
    <w:multiLevelType w:val="hybridMultilevel"/>
    <w:tmpl w:val="2904C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3C3F33"/>
    <w:multiLevelType w:val="hybridMultilevel"/>
    <w:tmpl w:val="2B7A609E"/>
    <w:lvl w:ilvl="0" w:tplc="94FE4E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94FE4E6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3C17789"/>
    <w:multiLevelType w:val="hybridMultilevel"/>
    <w:tmpl w:val="4CE666DA"/>
    <w:lvl w:ilvl="0" w:tplc="6C8EFF6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227B62"/>
    <w:multiLevelType w:val="hybridMultilevel"/>
    <w:tmpl w:val="73D2AE50"/>
    <w:lvl w:ilvl="0" w:tplc="94FE4E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72435EB"/>
    <w:multiLevelType w:val="hybridMultilevel"/>
    <w:tmpl w:val="22461ACC"/>
    <w:lvl w:ilvl="0" w:tplc="94FE4E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F5C79A4"/>
    <w:multiLevelType w:val="hybridMultilevel"/>
    <w:tmpl w:val="5AEEF3A6"/>
    <w:lvl w:ilvl="0" w:tplc="94FE4E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734778"/>
    <w:multiLevelType w:val="hybridMultilevel"/>
    <w:tmpl w:val="1E5C2766"/>
    <w:lvl w:ilvl="0" w:tplc="94FE4E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5"/>
  </w:num>
  <w:num w:numId="16">
    <w:abstractNumId w:val="9"/>
  </w:num>
  <w:num w:numId="17">
    <w:abstractNumId w:val="16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2MDK2MDSzMDW0MDRW0lEKTi0uzszPAykwNKgFAD3/Ky8tAAAA"/>
  </w:docVars>
  <w:rsids>
    <w:rsidRoot w:val="00473AD2"/>
    <w:rsid w:val="00004478"/>
    <w:rsid w:val="00025E77"/>
    <w:rsid w:val="00027312"/>
    <w:rsid w:val="00042AC8"/>
    <w:rsid w:val="000645F2"/>
    <w:rsid w:val="0007383C"/>
    <w:rsid w:val="00077732"/>
    <w:rsid w:val="00082F03"/>
    <w:rsid w:val="000835A0"/>
    <w:rsid w:val="0008620E"/>
    <w:rsid w:val="000934A2"/>
    <w:rsid w:val="00097306"/>
    <w:rsid w:val="000A2C46"/>
    <w:rsid w:val="000D7013"/>
    <w:rsid w:val="001169EC"/>
    <w:rsid w:val="001224AC"/>
    <w:rsid w:val="00157852"/>
    <w:rsid w:val="00157BD3"/>
    <w:rsid w:val="0018412F"/>
    <w:rsid w:val="00196AD8"/>
    <w:rsid w:val="001B0955"/>
    <w:rsid w:val="001E19BC"/>
    <w:rsid w:val="00227784"/>
    <w:rsid w:val="0023705D"/>
    <w:rsid w:val="00250A31"/>
    <w:rsid w:val="00251C13"/>
    <w:rsid w:val="0027402A"/>
    <w:rsid w:val="002922D0"/>
    <w:rsid w:val="00306349"/>
    <w:rsid w:val="00307EB1"/>
    <w:rsid w:val="00340B03"/>
    <w:rsid w:val="00380AE7"/>
    <w:rsid w:val="003A6943"/>
    <w:rsid w:val="003B7996"/>
    <w:rsid w:val="003D6A5E"/>
    <w:rsid w:val="00407F85"/>
    <w:rsid w:val="00410BA2"/>
    <w:rsid w:val="00434074"/>
    <w:rsid w:val="00463C3B"/>
    <w:rsid w:val="00473AD2"/>
    <w:rsid w:val="004937AE"/>
    <w:rsid w:val="004B1FDE"/>
    <w:rsid w:val="004E2970"/>
    <w:rsid w:val="005026DD"/>
    <w:rsid w:val="00513EFC"/>
    <w:rsid w:val="0052113B"/>
    <w:rsid w:val="005269E7"/>
    <w:rsid w:val="00563F52"/>
    <w:rsid w:val="00564951"/>
    <w:rsid w:val="00573BF9"/>
    <w:rsid w:val="0059014E"/>
    <w:rsid w:val="005A4A49"/>
    <w:rsid w:val="005B1D68"/>
    <w:rsid w:val="005C2890"/>
    <w:rsid w:val="005E2580"/>
    <w:rsid w:val="005E3286"/>
    <w:rsid w:val="005F07E3"/>
    <w:rsid w:val="00611683"/>
    <w:rsid w:val="00611B37"/>
    <w:rsid w:val="006252B4"/>
    <w:rsid w:val="00646BA2"/>
    <w:rsid w:val="00651883"/>
    <w:rsid w:val="00675EA0"/>
    <w:rsid w:val="00677247"/>
    <w:rsid w:val="00683056"/>
    <w:rsid w:val="006C08A0"/>
    <w:rsid w:val="006C2B89"/>
    <w:rsid w:val="006C33AD"/>
    <w:rsid w:val="006C47D8"/>
    <w:rsid w:val="006D2D08"/>
    <w:rsid w:val="006F26A2"/>
    <w:rsid w:val="0070237E"/>
    <w:rsid w:val="00725803"/>
    <w:rsid w:val="00725CB5"/>
    <w:rsid w:val="007307A3"/>
    <w:rsid w:val="00740BB5"/>
    <w:rsid w:val="0074210C"/>
    <w:rsid w:val="00752315"/>
    <w:rsid w:val="00781931"/>
    <w:rsid w:val="0080246B"/>
    <w:rsid w:val="00824B67"/>
    <w:rsid w:val="00835244"/>
    <w:rsid w:val="008571AD"/>
    <w:rsid w:val="00857E6B"/>
    <w:rsid w:val="008968C4"/>
    <w:rsid w:val="008D7C1C"/>
    <w:rsid w:val="0090696F"/>
    <w:rsid w:val="0092291B"/>
    <w:rsid w:val="00932D92"/>
    <w:rsid w:val="00941894"/>
    <w:rsid w:val="0095272C"/>
    <w:rsid w:val="00972024"/>
    <w:rsid w:val="009768D2"/>
    <w:rsid w:val="009F04D2"/>
    <w:rsid w:val="009F2BA7"/>
    <w:rsid w:val="009F6DA0"/>
    <w:rsid w:val="00A01182"/>
    <w:rsid w:val="00A52E5E"/>
    <w:rsid w:val="00A5432B"/>
    <w:rsid w:val="00A6691E"/>
    <w:rsid w:val="00A91961"/>
    <w:rsid w:val="00AD13CB"/>
    <w:rsid w:val="00AD3FD8"/>
    <w:rsid w:val="00B01F21"/>
    <w:rsid w:val="00B22C59"/>
    <w:rsid w:val="00B370A8"/>
    <w:rsid w:val="00BC7376"/>
    <w:rsid w:val="00BD669A"/>
    <w:rsid w:val="00BF0B71"/>
    <w:rsid w:val="00BF2638"/>
    <w:rsid w:val="00C03222"/>
    <w:rsid w:val="00C13F2B"/>
    <w:rsid w:val="00C43D65"/>
    <w:rsid w:val="00C84833"/>
    <w:rsid w:val="00C9044F"/>
    <w:rsid w:val="00D110DE"/>
    <w:rsid w:val="00D2420D"/>
    <w:rsid w:val="00D30382"/>
    <w:rsid w:val="00D413F9"/>
    <w:rsid w:val="00D43DA7"/>
    <w:rsid w:val="00D44E50"/>
    <w:rsid w:val="00D90060"/>
    <w:rsid w:val="00D92B95"/>
    <w:rsid w:val="00DD4202"/>
    <w:rsid w:val="00E03F71"/>
    <w:rsid w:val="00E154B5"/>
    <w:rsid w:val="00E232F0"/>
    <w:rsid w:val="00E52791"/>
    <w:rsid w:val="00E65F45"/>
    <w:rsid w:val="00E7554E"/>
    <w:rsid w:val="00E83195"/>
    <w:rsid w:val="00EB5F38"/>
    <w:rsid w:val="00EE23C1"/>
    <w:rsid w:val="00F00A4F"/>
    <w:rsid w:val="00F13E01"/>
    <w:rsid w:val="00F33CD8"/>
    <w:rsid w:val="00F44E39"/>
    <w:rsid w:val="00F70EB8"/>
    <w:rsid w:val="00FD1DE2"/>
    <w:rsid w:val="00FD3F86"/>
    <w:rsid w:val="00FD6B22"/>
    <w:rsid w:val="00FE566F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85F8F"/>
  <w15:chartTrackingRefBased/>
  <w15:docId w15:val="{F4485C7F-977D-4CE1-B0D1-80680143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等线" w:hAnsi="Arial" w:cstheme="minorBidi"/>
        <w:sz w:val="21"/>
        <w:szCs w:val="21"/>
        <w:lang w:val="en-US" w:eastAsia="zh-CN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33AD"/>
    <w:pPr>
      <w:spacing w:line="216" w:lineRule="auto"/>
    </w:pPr>
  </w:style>
  <w:style w:type="paragraph" w:styleId="1">
    <w:name w:val="heading 1"/>
    <w:basedOn w:val="a1"/>
    <w:link w:val="10"/>
    <w:uiPriority w:val="9"/>
    <w:qFormat/>
    <w:rsid w:val="0008620E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inorEastAsia" w:hAnsiTheme="majorHAnsi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08620E"/>
    <w:pPr>
      <w:keepNext/>
      <w:keepLines/>
      <w:spacing w:after="40"/>
      <w:contextualSpacing/>
      <w:outlineLvl w:val="1"/>
    </w:pPr>
    <w:rPr>
      <w:rFonts w:asciiTheme="majorHAnsi" w:eastAsiaTheme="minorEastAsia" w:hAnsiTheme="majorHAnsi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08620E"/>
    <w:pPr>
      <w:keepNext/>
      <w:keepLines/>
      <w:spacing w:after="0"/>
      <w:contextualSpacing/>
      <w:outlineLvl w:val="2"/>
    </w:pPr>
    <w:rPr>
      <w:rFonts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8620E"/>
    <w:pPr>
      <w:keepNext/>
      <w:keepLines/>
      <w:spacing w:before="40" w:after="0"/>
      <w:outlineLvl w:val="3"/>
    </w:pPr>
    <w:rPr>
      <w:rFonts w:asciiTheme="majorHAnsi" w:hAnsiTheme="majorHAnsi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/>
    </w:pPr>
  </w:style>
  <w:style w:type="character" w:customStyle="1" w:styleId="a6">
    <w:name w:val="页眉 字符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/>
    </w:pPr>
  </w:style>
  <w:style w:type="character" w:customStyle="1" w:styleId="a8">
    <w:name w:val="页脚 字符"/>
    <w:basedOn w:val="a2"/>
    <w:link w:val="a7"/>
    <w:uiPriority w:val="99"/>
    <w:rsid w:val="00380AE7"/>
  </w:style>
  <w:style w:type="character" w:customStyle="1" w:styleId="10">
    <w:name w:val="标题 1 字符"/>
    <w:basedOn w:val="a2"/>
    <w:link w:val="1"/>
    <w:uiPriority w:val="9"/>
    <w:rsid w:val="0008620E"/>
    <w:rPr>
      <w:rFonts w:asciiTheme="majorHAnsi" w:hAnsiTheme="majorHAnsi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1">
    <w:name w:val="标题 2 字符"/>
    <w:basedOn w:val="a2"/>
    <w:link w:val="20"/>
    <w:uiPriority w:val="9"/>
    <w:rsid w:val="0008620E"/>
    <w:rPr>
      <w:rFonts w:asciiTheme="majorHAnsi" w:hAnsiTheme="majorHAnsi" w:cstheme="majorBidi"/>
      <w:b/>
      <w:color w:val="007FAB" w:themeColor="accent1"/>
      <w:sz w:val="32"/>
      <w:szCs w:val="26"/>
    </w:rPr>
  </w:style>
  <w:style w:type="character" w:customStyle="1" w:styleId="31">
    <w:name w:val="标题 3 字符"/>
    <w:basedOn w:val="a2"/>
    <w:link w:val="30"/>
    <w:uiPriority w:val="9"/>
    <w:rsid w:val="0008620E"/>
    <w:rPr>
      <w:rFonts w:eastAsia="Microsoft YaHei UI" w:cstheme="majorBidi"/>
      <w:caps/>
      <w:szCs w:val="24"/>
    </w:rPr>
  </w:style>
  <w:style w:type="paragraph" w:styleId="aa">
    <w:name w:val="Title"/>
    <w:basedOn w:val="a1"/>
    <w:link w:val="ab"/>
    <w:uiPriority w:val="1"/>
    <w:qFormat/>
    <w:rsid w:val="00FF2DB3"/>
    <w:pPr>
      <w:spacing w:after="0"/>
      <w:contextualSpacing/>
    </w:pPr>
    <w:rPr>
      <w:rFonts w:asciiTheme="majorHAnsi" w:eastAsiaTheme="min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ab">
    <w:name w:val="标题 字符"/>
    <w:basedOn w:val="a2"/>
    <w:link w:val="aa"/>
    <w:uiPriority w:val="1"/>
    <w:rsid w:val="00FF2DB3"/>
    <w:rPr>
      <w:rFonts w:asciiTheme="majorHAnsi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ac">
    <w:name w:val="联系信息"/>
    <w:basedOn w:val="a1"/>
    <w:uiPriority w:val="3"/>
    <w:qFormat/>
    <w:rsid w:val="00FD3F86"/>
    <w:pPr>
      <w:spacing w:before="40" w:after="0"/>
      <w:contextualSpacing/>
      <w:jc w:val="right"/>
    </w:pPr>
  </w:style>
  <w:style w:type="character" w:styleId="ad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标题 4 字符"/>
    <w:basedOn w:val="a2"/>
    <w:link w:val="41"/>
    <w:uiPriority w:val="9"/>
    <w:semiHidden/>
    <w:rsid w:val="0008620E"/>
    <w:rPr>
      <w:rFonts w:asciiTheme="majorHAnsi" w:eastAsia="Microsoft YaHei UI" w:hAnsiTheme="majorHAnsi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e">
    <w:name w:val="Emphasis"/>
    <w:basedOn w:val="a2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">
    <w:name w:val="Subtitle"/>
    <w:basedOn w:val="a1"/>
    <w:link w:val="af0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副标题 字符"/>
    <w:basedOn w:val="a2"/>
    <w:link w:val="af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1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2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3">
    <w:name w:val="Intense Quote"/>
    <w:basedOn w:val="a1"/>
    <w:next w:val="a1"/>
    <w:link w:val="af4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af4">
    <w:name w:val="明显引用 字符"/>
    <w:basedOn w:val="a2"/>
    <w:link w:val="af3"/>
    <w:uiPriority w:val="30"/>
    <w:semiHidden/>
    <w:rsid w:val="002922D0"/>
    <w:rPr>
      <w:i/>
      <w:iCs/>
      <w:color w:val="007FAB" w:themeColor="accent1"/>
    </w:rPr>
  </w:style>
  <w:style w:type="paragraph" w:styleId="af5">
    <w:name w:val="Quote"/>
    <w:basedOn w:val="a1"/>
    <w:next w:val="a1"/>
    <w:link w:val="af6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6">
    <w:name w:val="引用 字符"/>
    <w:basedOn w:val="a2"/>
    <w:link w:val="af5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批注框文本 字符"/>
    <w:basedOn w:val="a2"/>
    <w:link w:val="af8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2922D0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2922D0"/>
    <w:rPr>
      <w:szCs w:val="20"/>
    </w:rPr>
  </w:style>
  <w:style w:type="character" w:customStyle="1" w:styleId="afc">
    <w:name w:val="批注文字 字符"/>
    <w:basedOn w:val="a2"/>
    <w:link w:val="afb"/>
    <w:uiPriority w:val="99"/>
    <w:semiHidden/>
    <w:rsid w:val="002922D0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2922D0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2922D0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2922D0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2">
    <w:name w:val="尾注文本 字符"/>
    <w:basedOn w:val="a2"/>
    <w:link w:val="aff1"/>
    <w:uiPriority w:val="99"/>
    <w:semiHidden/>
    <w:rsid w:val="002922D0"/>
    <w:rPr>
      <w:szCs w:val="20"/>
    </w:rPr>
  </w:style>
  <w:style w:type="paragraph" w:styleId="aff3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5">
    <w:name w:val="脚注文本 字符"/>
    <w:basedOn w:val="a2"/>
    <w:link w:val="aff4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6">
    <w:name w:val="macro"/>
    <w:link w:val="aff7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7">
    <w:name w:val="宏文本 字符"/>
    <w:basedOn w:val="a2"/>
    <w:link w:val="aff6"/>
    <w:uiPriority w:val="99"/>
    <w:semiHidden/>
    <w:rsid w:val="002922D0"/>
    <w:rPr>
      <w:rFonts w:ascii="Consolas" w:hAnsi="Consolas"/>
      <w:szCs w:val="20"/>
    </w:rPr>
  </w:style>
  <w:style w:type="paragraph" w:styleId="aff8">
    <w:name w:val="Plain Text"/>
    <w:basedOn w:val="a1"/>
    <w:link w:val="aff9"/>
    <w:uiPriority w:val="99"/>
    <w:semiHidden/>
    <w:unhideWhenUsed/>
    <w:rsid w:val="002922D0"/>
    <w:pPr>
      <w:spacing w:after="0"/>
    </w:pPr>
    <w:rPr>
      <w:rFonts w:ascii="Consolas" w:hAnsi="Consolas"/>
    </w:rPr>
  </w:style>
  <w:style w:type="character" w:customStyle="1" w:styleId="aff9">
    <w:name w:val="纯文本 字符"/>
    <w:basedOn w:val="a2"/>
    <w:link w:val="aff8"/>
    <w:uiPriority w:val="99"/>
    <w:semiHidden/>
    <w:rsid w:val="002922D0"/>
    <w:rPr>
      <w:rFonts w:ascii="Consolas" w:hAnsi="Consolas"/>
      <w:szCs w:val="21"/>
    </w:rPr>
  </w:style>
  <w:style w:type="paragraph" w:styleId="affa">
    <w:name w:val="Bibliography"/>
    <w:basedOn w:val="a1"/>
    <w:next w:val="a1"/>
    <w:uiPriority w:val="37"/>
    <w:semiHidden/>
    <w:unhideWhenUsed/>
    <w:rsid w:val="006C47D8"/>
  </w:style>
  <w:style w:type="paragraph" w:styleId="affb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affc">
    <w:name w:val="Body Text"/>
    <w:basedOn w:val="a1"/>
    <w:link w:val="affd"/>
    <w:uiPriority w:val="99"/>
    <w:semiHidden/>
    <w:unhideWhenUsed/>
    <w:rsid w:val="006C47D8"/>
    <w:pPr>
      <w:spacing w:after="120"/>
    </w:pPr>
  </w:style>
  <w:style w:type="character" w:customStyle="1" w:styleId="affd">
    <w:name w:val="正文文本 字符"/>
    <w:basedOn w:val="a2"/>
    <w:link w:val="affc"/>
    <w:uiPriority w:val="99"/>
    <w:semiHidden/>
    <w:rsid w:val="006C47D8"/>
  </w:style>
  <w:style w:type="paragraph" w:styleId="23">
    <w:name w:val="Body Text 2"/>
    <w:basedOn w:val="a1"/>
    <w:link w:val="24"/>
    <w:uiPriority w:val="99"/>
    <w:semiHidden/>
    <w:unhideWhenUsed/>
    <w:rsid w:val="006C47D8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6C47D8"/>
  </w:style>
  <w:style w:type="paragraph" w:styleId="affe">
    <w:name w:val="Body Text First Indent"/>
    <w:basedOn w:val="affc"/>
    <w:link w:val="afff"/>
    <w:uiPriority w:val="99"/>
    <w:semiHidden/>
    <w:unhideWhenUsed/>
    <w:rsid w:val="006C47D8"/>
    <w:pPr>
      <w:spacing w:after="260"/>
      <w:ind w:firstLine="360"/>
    </w:pPr>
  </w:style>
  <w:style w:type="character" w:customStyle="1" w:styleId="afff">
    <w:name w:val="正文文本首行缩进 字符"/>
    <w:basedOn w:val="affd"/>
    <w:link w:val="affe"/>
    <w:uiPriority w:val="99"/>
    <w:semiHidden/>
    <w:rsid w:val="006C47D8"/>
  </w:style>
  <w:style w:type="paragraph" w:styleId="afff0">
    <w:name w:val="Body Text Indent"/>
    <w:basedOn w:val="a1"/>
    <w:link w:val="afff1"/>
    <w:uiPriority w:val="99"/>
    <w:semiHidden/>
    <w:unhideWhenUsed/>
    <w:rsid w:val="006C47D8"/>
    <w:pPr>
      <w:spacing w:after="120"/>
      <w:ind w:left="360"/>
    </w:pPr>
  </w:style>
  <w:style w:type="character" w:customStyle="1" w:styleId="afff1">
    <w:name w:val="正文文本缩进 字符"/>
    <w:basedOn w:val="a2"/>
    <w:link w:val="afff0"/>
    <w:uiPriority w:val="99"/>
    <w:semiHidden/>
    <w:rsid w:val="006C47D8"/>
  </w:style>
  <w:style w:type="paragraph" w:styleId="25">
    <w:name w:val="Body Text First Indent 2"/>
    <w:basedOn w:val="afff0"/>
    <w:link w:val="26"/>
    <w:uiPriority w:val="99"/>
    <w:semiHidden/>
    <w:unhideWhenUsed/>
    <w:rsid w:val="006C47D8"/>
    <w:pPr>
      <w:spacing w:after="260"/>
      <w:ind w:firstLine="360"/>
    </w:pPr>
  </w:style>
  <w:style w:type="character" w:customStyle="1" w:styleId="26">
    <w:name w:val="正文文本首行缩进 2 字符"/>
    <w:basedOn w:val="afff1"/>
    <w:link w:val="25"/>
    <w:uiPriority w:val="99"/>
    <w:semiHidden/>
    <w:rsid w:val="006C47D8"/>
  </w:style>
  <w:style w:type="paragraph" w:styleId="27">
    <w:name w:val="Body Text Indent 2"/>
    <w:basedOn w:val="a1"/>
    <w:link w:val="28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6C47D8"/>
  </w:style>
  <w:style w:type="paragraph" w:styleId="afff2">
    <w:name w:val="Closing"/>
    <w:basedOn w:val="a1"/>
    <w:link w:val="afff3"/>
    <w:uiPriority w:val="99"/>
    <w:semiHidden/>
    <w:unhideWhenUsed/>
    <w:rsid w:val="006C47D8"/>
    <w:pPr>
      <w:spacing w:after="0"/>
      <w:ind w:left="4320"/>
    </w:pPr>
  </w:style>
  <w:style w:type="character" w:customStyle="1" w:styleId="afff3">
    <w:name w:val="结束语 字符"/>
    <w:basedOn w:val="a2"/>
    <w:link w:val="afff2"/>
    <w:uiPriority w:val="99"/>
    <w:semiHidden/>
    <w:rsid w:val="006C47D8"/>
  </w:style>
  <w:style w:type="table" w:styleId="afff4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5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6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7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8">
    <w:name w:val="Date"/>
    <w:basedOn w:val="a1"/>
    <w:next w:val="a1"/>
    <w:link w:val="afff9"/>
    <w:uiPriority w:val="99"/>
    <w:semiHidden/>
    <w:unhideWhenUsed/>
    <w:rsid w:val="006C47D8"/>
  </w:style>
  <w:style w:type="character" w:customStyle="1" w:styleId="afff9">
    <w:name w:val="日期 字符"/>
    <w:basedOn w:val="a2"/>
    <w:link w:val="afff8"/>
    <w:uiPriority w:val="99"/>
    <w:semiHidden/>
    <w:rsid w:val="006C47D8"/>
  </w:style>
  <w:style w:type="paragraph" w:styleId="afffa">
    <w:name w:val="E-mail Signature"/>
    <w:basedOn w:val="a1"/>
    <w:link w:val="afffb"/>
    <w:uiPriority w:val="99"/>
    <w:semiHidden/>
    <w:unhideWhenUsed/>
    <w:rsid w:val="006C47D8"/>
    <w:pPr>
      <w:spacing w:after="0"/>
    </w:pPr>
  </w:style>
  <w:style w:type="character" w:customStyle="1" w:styleId="afffb">
    <w:name w:val="电子邮件签名 字符"/>
    <w:basedOn w:val="a2"/>
    <w:link w:val="afffa"/>
    <w:uiPriority w:val="99"/>
    <w:semiHidden/>
    <w:rsid w:val="006C47D8"/>
  </w:style>
  <w:style w:type="character" w:styleId="afffc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d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e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f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1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7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1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1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6C47D8"/>
  </w:style>
  <w:style w:type="paragraph" w:styleId="HTML5">
    <w:name w:val="HTML Address"/>
    <w:basedOn w:val="a1"/>
    <w:link w:val="HTML6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6">
    <w:name w:val="HTML 地址 字符"/>
    <w:basedOn w:val="a2"/>
    <w:link w:val="HTML5"/>
    <w:uiPriority w:val="99"/>
    <w:semiHidden/>
    <w:rsid w:val="006C47D8"/>
    <w:rPr>
      <w:i/>
      <w:iCs/>
    </w:rPr>
  </w:style>
  <w:style w:type="character" w:styleId="HTML7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9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ff0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ff1">
    <w:name w:val="index heading"/>
    <w:basedOn w:val="a1"/>
    <w:next w:val="12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ffff2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3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4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5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6">
    <w:name w:val="line number"/>
    <w:basedOn w:val="a2"/>
    <w:uiPriority w:val="99"/>
    <w:semiHidden/>
    <w:unhideWhenUsed/>
    <w:rsid w:val="006C47D8"/>
  </w:style>
  <w:style w:type="paragraph" w:styleId="affff7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f8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f9">
    <w:name w:val="List Paragraph"/>
    <w:basedOn w:val="a1"/>
    <w:uiPriority w:val="34"/>
    <w:unhideWhenUsed/>
    <w:qFormat/>
    <w:rsid w:val="006C47D8"/>
    <w:pPr>
      <w:ind w:left="720"/>
      <w:contextualSpacing/>
    </w:pPr>
  </w:style>
  <w:style w:type="table" w:styleId="13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d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b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7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3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a">
    <w:name w:val="Message Header"/>
    <w:basedOn w:val="a1"/>
    <w:link w:val="affffb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b">
    <w:name w:val="信息标题 字符"/>
    <w:basedOn w:val="a2"/>
    <w:link w:val="affffa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6C47D8"/>
    <w:pPr>
      <w:spacing w:after="0"/>
    </w:pPr>
  </w:style>
  <w:style w:type="paragraph" w:styleId="affffd">
    <w:name w:val="Normal (Web)"/>
    <w:basedOn w:val="a1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fe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ff">
    <w:name w:val="Note Heading"/>
    <w:basedOn w:val="a1"/>
    <w:next w:val="a1"/>
    <w:link w:val="afffff0"/>
    <w:uiPriority w:val="99"/>
    <w:semiHidden/>
    <w:unhideWhenUsed/>
    <w:rsid w:val="006C47D8"/>
    <w:pPr>
      <w:spacing w:after="0"/>
    </w:pPr>
  </w:style>
  <w:style w:type="character" w:customStyle="1" w:styleId="afffff0">
    <w:name w:val="注释标题 字符"/>
    <w:basedOn w:val="a2"/>
    <w:link w:val="afffff"/>
    <w:uiPriority w:val="99"/>
    <w:semiHidden/>
    <w:rsid w:val="006C47D8"/>
  </w:style>
  <w:style w:type="character" w:styleId="afffff1">
    <w:name w:val="page number"/>
    <w:basedOn w:val="a2"/>
    <w:uiPriority w:val="99"/>
    <w:semiHidden/>
    <w:unhideWhenUsed/>
    <w:rsid w:val="006C47D8"/>
  </w:style>
  <w:style w:type="table" w:styleId="17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6C47D8"/>
  </w:style>
  <w:style w:type="character" w:customStyle="1" w:styleId="afffff3">
    <w:name w:val="称呼 字符"/>
    <w:basedOn w:val="a2"/>
    <w:link w:val="afffff2"/>
    <w:uiPriority w:val="99"/>
    <w:semiHidden/>
    <w:rsid w:val="006C47D8"/>
  </w:style>
  <w:style w:type="paragraph" w:styleId="afffff4">
    <w:name w:val="Signature"/>
    <w:basedOn w:val="a1"/>
    <w:link w:val="afffff5"/>
    <w:uiPriority w:val="99"/>
    <w:semiHidden/>
    <w:unhideWhenUsed/>
    <w:rsid w:val="006C47D8"/>
    <w:pPr>
      <w:spacing w:after="0"/>
      <w:ind w:left="4320"/>
    </w:pPr>
  </w:style>
  <w:style w:type="character" w:customStyle="1" w:styleId="afffff5">
    <w:name w:val="签名 字符"/>
    <w:basedOn w:val="a2"/>
    <w:link w:val="afffff4"/>
    <w:uiPriority w:val="99"/>
    <w:semiHidden/>
    <w:rsid w:val="006C47D8"/>
  </w:style>
  <w:style w:type="character" w:styleId="afffff6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f7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6C47D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6C47D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6C4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6C4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6C47D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6C47D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6C47D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6C47D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6C47D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6C47D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6C47D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6C4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6C47D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6C47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6C47D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6C47D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6C47D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6C47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6C47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6C47D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6C47D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6C47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6C47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fd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fe">
    <w:name w:val="Table Professional"/>
    <w:basedOn w:val="a3"/>
    <w:uiPriority w:val="99"/>
    <w:semiHidden/>
    <w:unhideWhenUsed/>
    <w:rsid w:val="006C47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6C47D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6C47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6C47D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6C47D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6C47D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affffff1">
    <w:name w:val="图标"/>
    <w:basedOn w:val="a1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affffff2">
    <w:name w:val="Unresolved Mention"/>
    <w:basedOn w:val="a2"/>
    <w:uiPriority w:val="99"/>
    <w:semiHidden/>
    <w:unhideWhenUsed/>
    <w:rsid w:val="00824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69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7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1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ling\AppData\Roaming\Microsoft\Templates\&#24179;&#34913;&#22411;&#31616;&#21382;&#65288;&#29616;&#20195;&#35774;&#35745;&#65289;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B9328D-0A75-49FD-B580-216533E7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平衡型简历（现代设计）.dotx</Template>
  <TotalTime>1502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Qling</dc:creator>
  <cp:keywords/>
  <dc:description/>
  <cp:lastModifiedBy>Qling</cp:lastModifiedBy>
  <cp:revision>22</cp:revision>
  <cp:lastPrinted>2020-08-20T12:25:00Z</cp:lastPrinted>
  <dcterms:created xsi:type="dcterms:W3CDTF">2020-07-15T12:57:00Z</dcterms:created>
  <dcterms:modified xsi:type="dcterms:W3CDTF">2020-08-20T12:26:00Z</dcterms:modified>
  <cp:category/>
</cp:coreProperties>
</file>